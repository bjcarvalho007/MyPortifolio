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FECEB" w:themeColor="accent6" w:themeTint="33"/>
  <w:body>
    <w:tbl>
      <w:tblPr>
        <w:tblStyle w:val="Tabelacomgrade"/>
        <w:tblW w:w="10605" w:type="dxa"/>
        <w:tblInd w:w="-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4455"/>
        <w:gridCol w:w="2638"/>
        <w:gridCol w:w="3512"/>
      </w:tblGrid>
      <w:tr w:rsidR="00F316AD" w:rsidRPr="003047E5" w14:paraId="4D482C2F" w14:textId="77777777" w:rsidTr="00527549">
        <w:trPr>
          <w:trHeight w:val="648"/>
        </w:trPr>
        <w:tc>
          <w:tcPr>
            <w:tcW w:w="10605" w:type="dxa"/>
            <w:gridSpan w:val="3"/>
            <w:tcBorders>
              <w:top w:val="single" w:sz="24" w:space="0" w:color="2683C6" w:themeColor="accent2"/>
              <w:left w:val="single" w:sz="24" w:space="0" w:color="2683C6" w:themeColor="accent2"/>
              <w:bottom w:val="single" w:sz="24" w:space="0" w:color="2683C6" w:themeColor="accent2"/>
              <w:right w:val="single" w:sz="24" w:space="0" w:color="2683C6" w:themeColor="accent2"/>
            </w:tcBorders>
            <w:shd w:val="clear" w:color="auto" w:fill="FFFFFF" w:themeFill="background1"/>
          </w:tcPr>
          <w:p w14:paraId="4F2BC463" w14:textId="77777777" w:rsidR="00E12AA6" w:rsidRDefault="00E12AA6" w:rsidP="00E12AA6">
            <w:pPr>
              <w:rPr>
                <w:lang w:val="pt-BR"/>
              </w:rPr>
            </w:pPr>
          </w:p>
          <w:p w14:paraId="08E908AD" w14:textId="77777777" w:rsidR="00E12AA6" w:rsidRDefault="00E12AA6" w:rsidP="00E12AA6">
            <w:pPr>
              <w:pStyle w:val="Ttulo"/>
              <w:rPr>
                <w:b/>
                <w:bCs/>
                <w:sz w:val="24"/>
                <w:szCs w:val="10"/>
                <w:lang w:val="pt-BR" w:bidi="pt-BR"/>
              </w:rPr>
            </w:pPr>
          </w:p>
          <w:p w14:paraId="68D4A588" w14:textId="25DF771B" w:rsidR="00E12AA6" w:rsidRDefault="00E12AA6" w:rsidP="00E12AA6">
            <w:pPr>
              <w:pStyle w:val="Ttulo"/>
              <w:rPr>
                <w:b/>
                <w:bCs/>
                <w:sz w:val="24"/>
                <w:szCs w:val="10"/>
                <w:lang w:val="pt-BR"/>
              </w:rPr>
            </w:pPr>
            <w:r w:rsidRPr="00596938">
              <w:rPr>
                <w:b/>
                <w:bCs/>
                <w:noProof/>
                <w:lang w:val="pt-BR"/>
              </w:rPr>
              <w:drawing>
                <wp:anchor distT="0" distB="0" distL="114300" distR="114300" simplePos="0" relativeHeight="251660288" behindDoc="0" locked="0" layoutInCell="1" allowOverlap="1" wp14:anchorId="40DF43FF" wp14:editId="0EEE4F7B">
                  <wp:simplePos x="0" y="0"/>
                  <wp:positionH relativeFrom="margin">
                    <wp:posOffset>5072380</wp:posOffset>
                  </wp:positionH>
                  <wp:positionV relativeFrom="margin">
                    <wp:posOffset>0</wp:posOffset>
                  </wp:positionV>
                  <wp:extent cx="954405" cy="1092200"/>
                  <wp:effectExtent l="19050" t="0" r="17145" b="336550"/>
                  <wp:wrapSquare wrapText="bothSides"/>
                  <wp:docPr id="558110693" name="Imagem 558110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754" r="5754" b="15116"/>
                          <a:stretch/>
                        </pic:blipFill>
                        <pic:spPr bwMode="auto">
                          <a:xfrm>
                            <a:off x="0" y="0"/>
                            <a:ext cx="954405" cy="10922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6938">
              <w:rPr>
                <w:b/>
                <w:bCs/>
                <w:sz w:val="24"/>
                <w:szCs w:val="10"/>
                <w:lang w:val="pt-BR" w:bidi="pt-BR"/>
              </w:rPr>
              <w:t xml:space="preserve">BENEDITO </w:t>
            </w:r>
            <w:r w:rsidRPr="00596938">
              <w:rPr>
                <w:b/>
                <w:bCs/>
                <w:sz w:val="24"/>
                <w:szCs w:val="10"/>
                <w:lang w:val="pt-BR"/>
              </w:rPr>
              <w:t>JUNIOR PEREIRA DE CARVALHO</w:t>
            </w:r>
          </w:p>
          <w:p w14:paraId="458A2467" w14:textId="77777777" w:rsidR="00E12AA6" w:rsidRDefault="00E12AA6" w:rsidP="00E12AA6">
            <w:pPr>
              <w:rPr>
                <w:lang w:val="pt-BR"/>
              </w:rPr>
            </w:pPr>
          </w:p>
          <w:p w14:paraId="1B99237E" w14:textId="77777777" w:rsidR="00E12AA6" w:rsidRDefault="00E12AA6" w:rsidP="00E12AA6">
            <w:pPr>
              <w:rPr>
                <w:lang w:val="pt-BR"/>
              </w:rPr>
            </w:pPr>
          </w:p>
          <w:p w14:paraId="015FA4F6" w14:textId="586016CF" w:rsidR="00E12AA6" w:rsidRPr="00E12AA6" w:rsidRDefault="00E12AA6" w:rsidP="00E12AA6">
            <w:pPr>
              <w:rPr>
                <w:lang w:val="pt-BR"/>
              </w:rPr>
            </w:pPr>
          </w:p>
        </w:tc>
      </w:tr>
      <w:tr w:rsidR="00527549" w:rsidRPr="003047E5" w14:paraId="77B50679" w14:textId="77777777" w:rsidTr="00527549">
        <w:trPr>
          <w:trHeight w:val="367"/>
        </w:trPr>
        <w:tc>
          <w:tcPr>
            <w:tcW w:w="4455" w:type="dxa"/>
            <w:tcBorders>
              <w:top w:val="single" w:sz="24" w:space="0" w:color="2683C6" w:themeColor="accent2"/>
            </w:tcBorders>
            <w:vAlign w:val="center"/>
          </w:tcPr>
          <w:p w14:paraId="601BAB05" w14:textId="77777777" w:rsidR="00F35864" w:rsidRDefault="00F35864" w:rsidP="00584448">
            <w:pPr>
              <w:rPr>
                <w:i/>
                <w:iCs/>
                <w:sz w:val="22"/>
                <w:szCs w:val="22"/>
                <w:lang w:val="pt-BR"/>
              </w:rPr>
            </w:pPr>
            <w:r w:rsidRPr="00F35864">
              <w:rPr>
                <w:i/>
                <w:iCs/>
                <w:sz w:val="22"/>
                <w:szCs w:val="22"/>
                <w:lang w:val="pt-BR"/>
              </w:rPr>
              <w:t>Araguaína -TO</w:t>
            </w:r>
          </w:p>
          <w:p w14:paraId="64D3F777" w14:textId="27721EFE" w:rsidR="00F35864" w:rsidRPr="003047E5" w:rsidRDefault="00F35864" w:rsidP="00584448">
            <w:pPr>
              <w:rPr>
                <w:lang w:val="pt-BR"/>
              </w:rPr>
            </w:pPr>
            <w:r w:rsidRPr="00F35864">
              <w:rPr>
                <w:i/>
                <w:iCs/>
                <w:sz w:val="22"/>
                <w:szCs w:val="22"/>
                <w:lang w:val="pt-BR"/>
              </w:rPr>
              <w:t>Tereza Hilario Ribeiro</w:t>
            </w:r>
          </w:p>
        </w:tc>
        <w:tc>
          <w:tcPr>
            <w:tcW w:w="2638" w:type="dxa"/>
            <w:tcBorders>
              <w:top w:val="single" w:sz="24" w:space="0" w:color="2683C6" w:themeColor="accent2"/>
            </w:tcBorders>
            <w:vAlign w:val="center"/>
          </w:tcPr>
          <w:p w14:paraId="32C98738" w14:textId="3D3DD32F" w:rsidR="00584448" w:rsidRPr="00584448" w:rsidRDefault="00584448" w:rsidP="00584448">
            <w:pPr>
              <w:jc w:val="center"/>
              <w:rPr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511" w:type="dxa"/>
            <w:tcBorders>
              <w:top w:val="single" w:sz="24" w:space="0" w:color="2683C6" w:themeColor="accent2"/>
            </w:tcBorders>
            <w:vAlign w:val="center"/>
          </w:tcPr>
          <w:p w14:paraId="1FFA9147" w14:textId="77777777" w:rsidR="00F35864" w:rsidRDefault="00F35864" w:rsidP="00F35864">
            <w:pPr>
              <w:jc w:val="both"/>
              <w:rPr>
                <w:i/>
                <w:iCs/>
                <w:sz w:val="22"/>
                <w:szCs w:val="22"/>
                <w:lang w:val="pt-BR" w:bidi="pt-BR"/>
              </w:rPr>
            </w:pPr>
            <w:r>
              <w:rPr>
                <w:i/>
                <w:iCs/>
                <w:sz w:val="22"/>
                <w:szCs w:val="22"/>
                <w:lang w:val="pt-BR" w:bidi="pt-BR"/>
              </w:rPr>
              <w:t xml:space="preserve"> </w:t>
            </w:r>
          </w:p>
          <w:p w14:paraId="785533E6" w14:textId="15A9CD5D" w:rsidR="00F35864" w:rsidRPr="003047E5" w:rsidRDefault="00584448" w:rsidP="00F35864">
            <w:pPr>
              <w:jc w:val="both"/>
              <w:rPr>
                <w:lang w:val="pt-BR"/>
              </w:rPr>
            </w:pPr>
            <w:r>
              <w:rPr>
                <w:i/>
                <w:iCs/>
                <w:sz w:val="22"/>
                <w:szCs w:val="22"/>
                <w:lang w:val="pt-BR" w:bidi="pt-BR"/>
              </w:rPr>
              <w:t xml:space="preserve">      </w:t>
            </w:r>
            <w:r w:rsidR="00F35864">
              <w:rPr>
                <w:i/>
                <w:iCs/>
                <w:sz w:val="22"/>
                <w:szCs w:val="22"/>
                <w:lang w:val="pt-BR" w:bidi="pt-BR"/>
              </w:rPr>
              <w:t>b</w:t>
            </w:r>
            <w:r w:rsidR="00F35864" w:rsidRPr="0037566E">
              <w:rPr>
                <w:i/>
                <w:iCs/>
                <w:sz w:val="22"/>
                <w:szCs w:val="22"/>
                <w:lang w:val="pt-BR" w:bidi="pt-BR"/>
              </w:rPr>
              <w:t>jcarvalho007@gmail.c</w:t>
            </w:r>
            <w:r w:rsidR="00F35864">
              <w:rPr>
                <w:i/>
                <w:iCs/>
                <w:sz w:val="22"/>
                <w:szCs w:val="22"/>
                <w:lang w:val="pt-BR" w:bidi="pt-BR"/>
              </w:rPr>
              <w:t>o</w:t>
            </w:r>
            <w:r w:rsidR="00F35864" w:rsidRPr="0037566E">
              <w:rPr>
                <w:i/>
                <w:iCs/>
                <w:sz w:val="22"/>
                <w:szCs w:val="22"/>
                <w:lang w:val="pt-BR" w:bidi="pt-BR"/>
              </w:rPr>
              <w:t xml:space="preserve">m </w:t>
            </w:r>
          </w:p>
        </w:tc>
      </w:tr>
      <w:tr w:rsidR="00527549" w:rsidRPr="003047E5" w14:paraId="3670EA41" w14:textId="77777777" w:rsidTr="00527549">
        <w:trPr>
          <w:trHeight w:val="102"/>
        </w:trPr>
        <w:tc>
          <w:tcPr>
            <w:tcW w:w="4455" w:type="dxa"/>
            <w:tcBorders>
              <w:bottom w:val="single" w:sz="18" w:space="0" w:color="2683C6" w:themeColor="accent2"/>
            </w:tcBorders>
          </w:tcPr>
          <w:p w14:paraId="76C63CFA" w14:textId="77777777" w:rsidR="00F35864" w:rsidRPr="003047E5" w:rsidRDefault="00F35864" w:rsidP="00F35864">
            <w:pPr>
              <w:rPr>
                <w:lang w:val="pt-BR"/>
              </w:rPr>
            </w:pPr>
          </w:p>
        </w:tc>
        <w:tc>
          <w:tcPr>
            <w:tcW w:w="2638" w:type="dxa"/>
            <w:vMerge w:val="restart"/>
            <w:shd w:val="clear" w:color="auto" w:fill="1CADE4" w:themeFill="accent1"/>
            <w:vAlign w:val="center"/>
          </w:tcPr>
          <w:p w14:paraId="2E1E27C0" w14:textId="77777777" w:rsidR="00F35864" w:rsidRPr="003047E5" w:rsidRDefault="009B65DE" w:rsidP="00F35864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1460613821"/>
                <w:placeholder>
                  <w:docPart w:val="9C1A268516BE4FA9A7EA16291897B44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35864" w:rsidRPr="003047E5">
                  <w:rPr>
                    <w:lang w:val="pt-BR" w:bidi="pt-BR"/>
                  </w:rPr>
                  <w:t>OBJETIVO</w:t>
                </w:r>
              </w:sdtContent>
            </w:sdt>
          </w:p>
        </w:tc>
        <w:tc>
          <w:tcPr>
            <w:tcW w:w="3511" w:type="dxa"/>
            <w:tcBorders>
              <w:bottom w:val="single" w:sz="18" w:space="0" w:color="2683C6" w:themeColor="accent2"/>
            </w:tcBorders>
          </w:tcPr>
          <w:p w14:paraId="55E7BE00" w14:textId="77777777" w:rsidR="00F35864" w:rsidRPr="003047E5" w:rsidRDefault="00F35864" w:rsidP="00F35864">
            <w:pPr>
              <w:rPr>
                <w:lang w:val="pt-BR"/>
              </w:rPr>
            </w:pPr>
          </w:p>
        </w:tc>
      </w:tr>
      <w:tr w:rsidR="00527549" w:rsidRPr="003047E5" w14:paraId="243F7E98" w14:textId="77777777" w:rsidTr="00527549">
        <w:trPr>
          <w:trHeight w:val="102"/>
        </w:trPr>
        <w:tc>
          <w:tcPr>
            <w:tcW w:w="4455" w:type="dxa"/>
            <w:tcBorders>
              <w:top w:val="single" w:sz="18" w:space="0" w:color="2683C6" w:themeColor="accent2"/>
            </w:tcBorders>
          </w:tcPr>
          <w:p w14:paraId="24D79ACE" w14:textId="77777777" w:rsidR="00F35864" w:rsidRPr="003047E5" w:rsidRDefault="00F35864" w:rsidP="00F35864">
            <w:pPr>
              <w:rPr>
                <w:lang w:val="pt-BR"/>
              </w:rPr>
            </w:pPr>
          </w:p>
        </w:tc>
        <w:tc>
          <w:tcPr>
            <w:tcW w:w="2638" w:type="dxa"/>
            <w:vMerge/>
            <w:shd w:val="clear" w:color="auto" w:fill="1CADE4" w:themeFill="accent1"/>
            <w:vAlign w:val="center"/>
          </w:tcPr>
          <w:p w14:paraId="7E5A867B" w14:textId="77777777" w:rsidR="00F35864" w:rsidRPr="003047E5" w:rsidRDefault="00F35864" w:rsidP="00F35864">
            <w:pPr>
              <w:pStyle w:val="Ttulo1"/>
              <w:rPr>
                <w:lang w:val="pt-BR"/>
              </w:rPr>
            </w:pPr>
          </w:p>
        </w:tc>
        <w:tc>
          <w:tcPr>
            <w:tcW w:w="3511" w:type="dxa"/>
            <w:tcBorders>
              <w:top w:val="single" w:sz="18" w:space="0" w:color="2683C6" w:themeColor="accent2"/>
            </w:tcBorders>
          </w:tcPr>
          <w:p w14:paraId="71E61EFB" w14:textId="77777777" w:rsidR="00F35864" w:rsidRPr="003047E5" w:rsidRDefault="00F35864" w:rsidP="00F35864">
            <w:pPr>
              <w:rPr>
                <w:noProof/>
                <w:lang w:val="pt-BR"/>
              </w:rPr>
            </w:pPr>
          </w:p>
        </w:tc>
      </w:tr>
      <w:tr w:rsidR="00F35864" w:rsidRPr="003047E5" w14:paraId="13F8337A" w14:textId="77777777" w:rsidTr="00527549">
        <w:trPr>
          <w:trHeight w:val="725"/>
        </w:trPr>
        <w:tc>
          <w:tcPr>
            <w:tcW w:w="10605" w:type="dxa"/>
            <w:gridSpan w:val="3"/>
            <w:vAlign w:val="center"/>
          </w:tcPr>
          <w:p w14:paraId="32E846FD" w14:textId="41D12E85" w:rsidR="00F35864" w:rsidRPr="00A0165A" w:rsidRDefault="00F35864" w:rsidP="00F35864">
            <w:pPr>
              <w:pStyle w:val="Texto"/>
              <w:rPr>
                <w:i/>
                <w:iCs/>
                <w:sz w:val="22"/>
                <w:szCs w:val="28"/>
                <w:lang w:val="pt-BR"/>
              </w:rPr>
            </w:pPr>
            <w:r w:rsidRPr="00E12AA6">
              <w:rPr>
                <w:i/>
                <w:iCs/>
                <w:color w:val="000000" w:themeColor="text1"/>
                <w:sz w:val="22"/>
                <w:szCs w:val="28"/>
              </w:rPr>
              <w:t>Contribuir com minhas habilidades em benefício desta renomada instituição, fazendo parte efetiva do grau de colaboradores, tendo compromisso, respeito e fidelidade como funções principais.</w:t>
            </w:r>
          </w:p>
        </w:tc>
      </w:tr>
      <w:tr w:rsidR="00527549" w:rsidRPr="003047E5" w14:paraId="7A6C85EE" w14:textId="77777777" w:rsidTr="00527549">
        <w:trPr>
          <w:trHeight w:val="45"/>
        </w:trPr>
        <w:tc>
          <w:tcPr>
            <w:tcW w:w="4455" w:type="dxa"/>
            <w:vMerge w:val="restart"/>
            <w:shd w:val="clear" w:color="auto" w:fill="F2F2F2" w:themeFill="background1" w:themeFillShade="F2"/>
            <w:vAlign w:val="center"/>
          </w:tcPr>
          <w:p w14:paraId="33DB8173" w14:textId="77777777" w:rsidR="00F35864" w:rsidRPr="003047E5" w:rsidRDefault="009B65DE" w:rsidP="00F35864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1907296240"/>
                <w:placeholder>
                  <w:docPart w:val="811186BB5E744ED0801553E068A3B93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35864" w:rsidRPr="003047E5">
                  <w:rPr>
                    <w:lang w:val="pt-BR" w:bidi="pt-BR"/>
                  </w:rPr>
                  <w:t>FORMAÇÃO</w:t>
                </w:r>
              </w:sdtContent>
            </w:sdt>
            <w:r w:rsidR="00F35864" w:rsidRPr="003047E5">
              <w:rPr>
                <w:lang w:val="pt-BR" w:bidi="pt-BR"/>
              </w:rPr>
              <w:t xml:space="preserve"> </w:t>
            </w:r>
            <w:sdt>
              <w:sdtPr>
                <w:rPr>
                  <w:rStyle w:val="Destacar"/>
                  <w:lang w:val="pt-BR"/>
                </w:rPr>
                <w:id w:val="-908075200"/>
                <w:placeholder>
                  <w:docPart w:val="E5CCE41A8AD343C7AAC38EECD32F872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stacar"/>
                </w:rPr>
              </w:sdtEndPr>
              <w:sdtContent>
                <w:r w:rsidR="00F35864" w:rsidRPr="003047E5">
                  <w:rPr>
                    <w:rStyle w:val="Destacar"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2638" w:type="dxa"/>
            <w:vMerge w:val="restart"/>
            <w:shd w:val="clear" w:color="auto" w:fill="1CADE4" w:themeFill="accent1"/>
            <w:vAlign w:val="center"/>
          </w:tcPr>
          <w:p w14:paraId="0701E01D" w14:textId="475668DC" w:rsidR="00F35864" w:rsidRPr="003047E5" w:rsidRDefault="00F35864" w:rsidP="00A0165A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DADOS PESSAIS</w:t>
            </w:r>
          </w:p>
        </w:tc>
        <w:tc>
          <w:tcPr>
            <w:tcW w:w="3511" w:type="dxa"/>
            <w:tcBorders>
              <w:bottom w:val="single" w:sz="18" w:space="0" w:color="2683C6" w:themeColor="accent2"/>
            </w:tcBorders>
          </w:tcPr>
          <w:p w14:paraId="6DFF6903" w14:textId="77777777" w:rsidR="00F35864" w:rsidRPr="003047E5" w:rsidRDefault="00F35864" w:rsidP="00A0165A">
            <w:pPr>
              <w:rPr>
                <w:lang w:val="pt-BR"/>
              </w:rPr>
            </w:pPr>
          </w:p>
        </w:tc>
      </w:tr>
      <w:tr w:rsidR="00527549" w:rsidRPr="003047E5" w14:paraId="1813BDD3" w14:textId="77777777" w:rsidTr="00527549">
        <w:trPr>
          <w:trHeight w:val="109"/>
        </w:trPr>
        <w:tc>
          <w:tcPr>
            <w:tcW w:w="4455" w:type="dxa"/>
            <w:vMerge/>
            <w:shd w:val="clear" w:color="auto" w:fill="F2F2F2" w:themeFill="background1" w:themeFillShade="F2"/>
            <w:vAlign w:val="center"/>
          </w:tcPr>
          <w:p w14:paraId="305B06C1" w14:textId="77777777" w:rsidR="00F35864" w:rsidRPr="003047E5" w:rsidRDefault="00F35864" w:rsidP="00F35864">
            <w:pPr>
              <w:pStyle w:val="Ttulo2"/>
              <w:rPr>
                <w:lang w:val="pt-BR"/>
              </w:rPr>
            </w:pPr>
          </w:p>
        </w:tc>
        <w:tc>
          <w:tcPr>
            <w:tcW w:w="2638" w:type="dxa"/>
            <w:vMerge/>
            <w:shd w:val="clear" w:color="auto" w:fill="1CADE4" w:themeFill="accent1"/>
            <w:vAlign w:val="center"/>
          </w:tcPr>
          <w:p w14:paraId="2F1EE75E" w14:textId="77777777" w:rsidR="00F35864" w:rsidRPr="003047E5" w:rsidRDefault="00F35864" w:rsidP="00A0165A">
            <w:pPr>
              <w:pStyle w:val="Ttulo1"/>
              <w:rPr>
                <w:lang w:val="pt-BR"/>
              </w:rPr>
            </w:pPr>
          </w:p>
        </w:tc>
        <w:tc>
          <w:tcPr>
            <w:tcW w:w="3511" w:type="dxa"/>
          </w:tcPr>
          <w:p w14:paraId="4F9EBF0A" w14:textId="77777777" w:rsidR="00F35864" w:rsidRPr="003047E5" w:rsidRDefault="00F35864" w:rsidP="00A0165A">
            <w:pPr>
              <w:rPr>
                <w:lang w:val="pt-BR"/>
              </w:rPr>
            </w:pPr>
          </w:p>
        </w:tc>
      </w:tr>
      <w:tr w:rsidR="00527549" w:rsidRPr="003047E5" w14:paraId="5F384183" w14:textId="77777777" w:rsidTr="00527549">
        <w:trPr>
          <w:trHeight w:val="1815"/>
        </w:trPr>
        <w:tc>
          <w:tcPr>
            <w:tcW w:w="4455" w:type="dxa"/>
            <w:shd w:val="clear" w:color="auto" w:fill="F2F2F2" w:themeFill="background1" w:themeFillShade="F2"/>
          </w:tcPr>
          <w:p w14:paraId="4865FD4D" w14:textId="77777777" w:rsidR="00F35864" w:rsidRPr="003047E5" w:rsidRDefault="00F35864" w:rsidP="00F35864">
            <w:pPr>
              <w:pStyle w:val="Texto"/>
              <w:rPr>
                <w:lang w:val="pt-BR"/>
              </w:rPr>
            </w:pPr>
          </w:p>
          <w:p w14:paraId="70F66958" w14:textId="0818292F" w:rsidR="00F35864" w:rsidRDefault="007F6A57" w:rsidP="00F35864">
            <w:pPr>
              <w:pStyle w:val="Texto"/>
              <w:rPr>
                <w:i/>
                <w:iCs/>
                <w:sz w:val="22"/>
                <w:szCs w:val="22"/>
                <w:lang w:val="pt-BR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▪ </w:t>
            </w:r>
            <w:r w:rsidRPr="00584448">
              <w:rPr>
                <w:b/>
                <w:bCs/>
                <w:i/>
                <w:iCs/>
                <w:sz w:val="22"/>
                <w:szCs w:val="22"/>
              </w:rPr>
              <w:t>Superior</w:t>
            </w:r>
            <w:r w:rsidR="00584448">
              <w:rPr>
                <w:b/>
                <w:bCs/>
                <w:i/>
                <w:iCs/>
                <w:sz w:val="22"/>
                <w:szCs w:val="22"/>
              </w:rPr>
              <w:t xml:space="preserve"> de Tecnologia </w:t>
            </w:r>
            <w:r w:rsidR="00584448" w:rsidRPr="00584448">
              <w:rPr>
                <w:i/>
                <w:iCs/>
                <w:sz w:val="22"/>
                <w:szCs w:val="22"/>
              </w:rPr>
              <w:t>em</w:t>
            </w:r>
            <w:r w:rsidR="00F35864" w:rsidRPr="00584448">
              <w:rPr>
                <w:i/>
                <w:iCs/>
                <w:sz w:val="22"/>
                <w:szCs w:val="22"/>
                <w:lang w:val="pt-BR"/>
              </w:rPr>
              <w:t xml:space="preserve"> Análise e Desenvolvimento de sistemas</w:t>
            </w:r>
            <w:r w:rsidRPr="00584448">
              <w:rPr>
                <w:b/>
                <w:bCs/>
                <w:i/>
                <w:iCs/>
                <w:sz w:val="22"/>
                <w:szCs w:val="22"/>
                <w:lang w:val="pt-BR"/>
              </w:rPr>
              <w:t>(Cursando)</w:t>
            </w:r>
            <w:r w:rsidR="00584448">
              <w:rPr>
                <w:b/>
                <w:bCs/>
                <w:i/>
                <w:iCs/>
                <w:sz w:val="22"/>
                <w:szCs w:val="22"/>
                <w:lang w:val="pt-BR"/>
              </w:rPr>
              <w:t xml:space="preserve"> (Unopar).</w:t>
            </w:r>
          </w:p>
          <w:p w14:paraId="6E48B422" w14:textId="558B9411" w:rsidR="00F35864" w:rsidRPr="008C6D37" w:rsidRDefault="007F6A57" w:rsidP="00F35864">
            <w:pPr>
              <w:pStyle w:val="Texto"/>
              <w:rPr>
                <w:b/>
                <w:bCs/>
                <w:i/>
                <w:iCs/>
                <w:lang w:val="pt-BR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▪ </w:t>
            </w:r>
            <w:r w:rsidR="00F35864" w:rsidRPr="008C6D37">
              <w:rPr>
                <w:b/>
                <w:bCs/>
                <w:i/>
                <w:iCs/>
                <w:sz w:val="22"/>
                <w:szCs w:val="22"/>
                <w:lang w:val="pt-BR"/>
              </w:rPr>
              <w:t>Ensino médio completo</w:t>
            </w:r>
          </w:p>
          <w:p w14:paraId="1E023580" w14:textId="58986AE8" w:rsidR="00F35864" w:rsidRPr="008C6D37" w:rsidRDefault="007F6A57" w:rsidP="00F35864">
            <w:pPr>
              <w:pStyle w:val="Texto"/>
              <w:rPr>
                <w:b/>
                <w:bCs/>
                <w:i/>
                <w:iCs/>
                <w:lang w:val="pt-BR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▪ </w:t>
            </w:r>
            <w:r w:rsidR="00F35864" w:rsidRPr="008C6D37">
              <w:rPr>
                <w:b/>
                <w:bCs/>
                <w:i/>
                <w:iCs/>
                <w:sz w:val="22"/>
                <w:szCs w:val="22"/>
                <w:lang w:val="pt-BR"/>
              </w:rPr>
              <w:t>Siproen treinamentos</w:t>
            </w:r>
          </w:p>
          <w:p w14:paraId="297D7C95" w14:textId="13CF4F2A" w:rsidR="00F35864" w:rsidRDefault="00F35864" w:rsidP="00F35864">
            <w:pPr>
              <w:pStyle w:val="Texto"/>
              <w:rPr>
                <w:i/>
                <w:iCs/>
                <w:sz w:val="22"/>
                <w:szCs w:val="22"/>
                <w:lang w:val="pt-BR"/>
              </w:rPr>
            </w:pPr>
            <w:r w:rsidRPr="008C6D37">
              <w:rPr>
                <w:i/>
                <w:iCs/>
                <w:sz w:val="22"/>
                <w:szCs w:val="22"/>
                <w:lang w:val="pt-BR"/>
              </w:rPr>
              <w:t>Informátic</w:t>
            </w:r>
            <w:r>
              <w:rPr>
                <w:i/>
                <w:iCs/>
                <w:sz w:val="22"/>
                <w:szCs w:val="22"/>
                <w:lang w:val="pt-BR"/>
              </w:rPr>
              <w:t xml:space="preserve">a </w:t>
            </w:r>
            <w:r w:rsidRPr="008C6D37">
              <w:rPr>
                <w:i/>
                <w:iCs/>
                <w:sz w:val="22"/>
                <w:szCs w:val="22"/>
                <w:lang w:val="pt-BR"/>
              </w:rPr>
              <w:t>básica</w:t>
            </w:r>
          </w:p>
          <w:p w14:paraId="52E05CAB" w14:textId="2631FC97" w:rsidR="007F6A57" w:rsidRPr="007F6A57" w:rsidRDefault="007F6A57" w:rsidP="007F6A57">
            <w:pPr>
              <w:pStyle w:val="Texto"/>
              <w:rPr>
                <w:i/>
                <w:iCs/>
                <w:sz w:val="22"/>
                <w:szCs w:val="22"/>
                <w:lang w:val="pt-BR"/>
              </w:rPr>
            </w:pPr>
            <w:r>
              <w:rPr>
                <w:lang w:val="pt-BR"/>
              </w:rPr>
              <w:t xml:space="preserve">Obs.: </w:t>
            </w:r>
            <w:r>
              <w:rPr>
                <w:i/>
                <w:iCs/>
                <w:sz w:val="22"/>
                <w:szCs w:val="22"/>
                <w:lang w:val="pt-BR"/>
              </w:rPr>
              <w:t>(conhecimentos avançados).</w:t>
            </w:r>
          </w:p>
          <w:p w14:paraId="44357EA0" w14:textId="5D50F9DB" w:rsidR="00F35864" w:rsidRPr="008C6D37" w:rsidRDefault="007F6A57" w:rsidP="00F35864">
            <w:pPr>
              <w:pStyle w:val="Texto"/>
              <w:rPr>
                <w:b/>
                <w:bCs/>
                <w:i/>
                <w:iCs/>
                <w:sz w:val="22"/>
                <w:szCs w:val="22"/>
                <w:lang w:val="pt-BR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▪ </w:t>
            </w:r>
            <w:r w:rsidR="00F35864" w:rsidRPr="008C6D37">
              <w:rPr>
                <w:b/>
                <w:bCs/>
                <w:i/>
                <w:iCs/>
                <w:sz w:val="22"/>
                <w:szCs w:val="22"/>
                <w:lang w:val="pt-BR"/>
              </w:rPr>
              <w:t>Microlins</w:t>
            </w:r>
          </w:p>
          <w:p w14:paraId="54350120" w14:textId="622973F5" w:rsidR="00F35864" w:rsidRPr="008C6D37" w:rsidRDefault="00F35864" w:rsidP="00F35864">
            <w:pPr>
              <w:pStyle w:val="Texto"/>
              <w:rPr>
                <w:i/>
                <w:iCs/>
                <w:lang w:val="pt-BR"/>
              </w:rPr>
            </w:pPr>
            <w:r w:rsidRPr="008C6D37">
              <w:rPr>
                <w:i/>
                <w:iCs/>
                <w:sz w:val="22"/>
                <w:szCs w:val="22"/>
                <w:lang w:val="pt-BR"/>
              </w:rPr>
              <w:t xml:space="preserve">Montagem e manutenção em micros </w:t>
            </w:r>
            <w:r>
              <w:rPr>
                <w:i/>
                <w:iCs/>
                <w:sz w:val="22"/>
                <w:szCs w:val="22"/>
                <w:lang w:val="pt-BR"/>
              </w:rPr>
              <w:t>–</w:t>
            </w:r>
            <w:r w:rsidRPr="008C6D37">
              <w:rPr>
                <w:i/>
                <w:iCs/>
                <w:sz w:val="22"/>
                <w:szCs w:val="22"/>
                <w:lang w:val="pt-BR"/>
              </w:rPr>
              <w:t xml:space="preserve"> Hardware</w:t>
            </w:r>
            <w:r>
              <w:rPr>
                <w:i/>
                <w:iCs/>
                <w:sz w:val="22"/>
                <w:szCs w:val="22"/>
                <w:lang w:val="pt-BR"/>
              </w:rPr>
              <w:t>.</w:t>
            </w:r>
          </w:p>
          <w:p w14:paraId="1079016B" w14:textId="77777777" w:rsidR="00F35864" w:rsidRPr="003047E5" w:rsidRDefault="00F35864" w:rsidP="00F35864">
            <w:pPr>
              <w:pStyle w:val="Texto"/>
              <w:jc w:val="center"/>
              <w:rPr>
                <w:lang w:val="pt-BR"/>
              </w:rPr>
            </w:pPr>
          </w:p>
        </w:tc>
        <w:tc>
          <w:tcPr>
            <w:tcW w:w="6149" w:type="dxa"/>
            <w:gridSpan w:val="2"/>
            <w:vAlign w:val="center"/>
          </w:tcPr>
          <w:p w14:paraId="330CCB6B" w14:textId="46DA73FC" w:rsidR="00584448" w:rsidRPr="00E12AA6" w:rsidRDefault="00596938" w:rsidP="00596938">
            <w:pPr>
              <w:pStyle w:val="Texto"/>
              <w:spacing w:line="240" w:lineRule="auto"/>
              <w:rPr>
                <w:i/>
                <w:iCs/>
                <w:color w:val="000000" w:themeColor="text1"/>
                <w:szCs w:val="20"/>
                <w:u w:val="single"/>
                <w:lang w:val="pt-BR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▪</w:t>
            </w:r>
            <w:r w:rsidR="00584448" w:rsidRPr="00E12AA6">
              <w:rPr>
                <w:i/>
                <w:iCs/>
                <w:color w:val="000000" w:themeColor="text1"/>
                <w:szCs w:val="20"/>
                <w:lang w:val="pt-BR"/>
              </w:rPr>
              <w:t>Contato:(63</w:t>
            </w:r>
            <w:r w:rsidRPr="00E12AA6">
              <w:rPr>
                <w:i/>
                <w:iCs/>
                <w:color w:val="000000" w:themeColor="text1"/>
                <w:szCs w:val="20"/>
                <w:lang w:val="pt-BR"/>
              </w:rPr>
              <w:t xml:space="preserve"> </w:t>
            </w:r>
            <w:r w:rsidR="00584448" w:rsidRPr="00E12AA6">
              <w:rPr>
                <w:i/>
                <w:iCs/>
                <w:color w:val="000000" w:themeColor="text1"/>
                <w:szCs w:val="20"/>
                <w:lang w:val="pt-BR"/>
              </w:rPr>
              <w:t>)99249</w:t>
            </w:r>
            <w:r w:rsidRPr="00E12AA6">
              <w:rPr>
                <w:i/>
                <w:iCs/>
                <w:color w:val="000000" w:themeColor="text1"/>
                <w:szCs w:val="20"/>
                <w:lang w:val="pt-BR"/>
              </w:rPr>
              <w:t>-</w:t>
            </w:r>
            <w:r w:rsidR="00584448" w:rsidRPr="00E12AA6">
              <w:rPr>
                <w:i/>
                <w:iCs/>
                <w:color w:val="000000" w:themeColor="text1"/>
                <w:szCs w:val="20"/>
                <w:lang w:val="pt-BR"/>
              </w:rPr>
              <w:t>4234</w:t>
            </w:r>
            <w:r w:rsidRPr="00E12AA6">
              <w:rPr>
                <w:i/>
                <w:iCs/>
                <w:color w:val="000000" w:themeColor="text1"/>
                <w:szCs w:val="20"/>
                <w:lang w:val="pt-BR"/>
              </w:rPr>
              <w:t xml:space="preserve">   (WhatsApp-on)</w:t>
            </w:r>
          </w:p>
          <w:p w14:paraId="3AB6C731" w14:textId="342F8789" w:rsidR="00A0165A" w:rsidRPr="00E12AA6" w:rsidRDefault="007F6A57" w:rsidP="00596938">
            <w:pPr>
              <w:pStyle w:val="Texto"/>
              <w:spacing w:line="240" w:lineRule="auto"/>
              <w:rPr>
                <w:i/>
                <w:iCs/>
                <w:color w:val="000000" w:themeColor="text1"/>
                <w:sz w:val="22"/>
                <w:szCs w:val="28"/>
              </w:rPr>
            </w:pPr>
            <w:r w:rsidRPr="00E12AA6">
              <w:rPr>
                <w:i/>
                <w:iCs/>
                <w:color w:val="000000" w:themeColor="text1"/>
                <w:sz w:val="22"/>
                <w:szCs w:val="22"/>
              </w:rPr>
              <w:t>▪</w:t>
            </w:r>
            <w:r w:rsidR="00F35864" w:rsidRPr="00E12AA6">
              <w:rPr>
                <w:i/>
                <w:iCs/>
                <w:color w:val="000000" w:themeColor="text1"/>
                <w:sz w:val="22"/>
                <w:szCs w:val="28"/>
              </w:rPr>
              <w:t>Data de nascimento</w:t>
            </w:r>
            <w:r w:rsidR="00596938" w:rsidRPr="00E12AA6">
              <w:rPr>
                <w:i/>
                <w:iCs/>
                <w:color w:val="000000" w:themeColor="text1"/>
                <w:sz w:val="22"/>
                <w:szCs w:val="28"/>
              </w:rPr>
              <w:t xml:space="preserve"> </w:t>
            </w:r>
            <w:r w:rsidR="00F35864" w:rsidRPr="00E12AA6">
              <w:rPr>
                <w:i/>
                <w:iCs/>
                <w:color w:val="000000" w:themeColor="text1"/>
                <w:sz w:val="22"/>
                <w:szCs w:val="28"/>
              </w:rPr>
              <w:t>:16/12/1993</w:t>
            </w:r>
            <w:r w:rsidR="00596938" w:rsidRPr="00E12AA6">
              <w:rPr>
                <w:i/>
                <w:iCs/>
                <w:color w:val="000000" w:themeColor="text1"/>
                <w:sz w:val="22"/>
                <w:szCs w:val="28"/>
              </w:rPr>
              <w:t xml:space="preserve"> </w:t>
            </w:r>
          </w:p>
          <w:p w14:paraId="5075D103" w14:textId="3F78E6F6" w:rsidR="00F35864" w:rsidRPr="00E12AA6" w:rsidRDefault="007F6A57" w:rsidP="00596938">
            <w:pPr>
              <w:pStyle w:val="Texto"/>
              <w:spacing w:line="240" w:lineRule="auto"/>
              <w:rPr>
                <w:i/>
                <w:iCs/>
                <w:color w:val="000000" w:themeColor="text1"/>
                <w:sz w:val="22"/>
                <w:szCs w:val="28"/>
              </w:rPr>
            </w:pPr>
            <w:r w:rsidRPr="00E12AA6">
              <w:rPr>
                <w:i/>
                <w:iCs/>
                <w:color w:val="000000" w:themeColor="text1"/>
                <w:sz w:val="22"/>
                <w:szCs w:val="22"/>
              </w:rPr>
              <w:t>▪</w:t>
            </w:r>
            <w:r w:rsidR="00F35864" w:rsidRPr="00E12AA6">
              <w:rPr>
                <w:i/>
                <w:iCs/>
                <w:color w:val="000000" w:themeColor="text1"/>
                <w:sz w:val="22"/>
                <w:szCs w:val="28"/>
              </w:rPr>
              <w:t xml:space="preserve"> Estado civil: Solteiro</w:t>
            </w:r>
          </w:p>
          <w:p w14:paraId="0194BC7D" w14:textId="1C4131CD" w:rsidR="00A0165A" w:rsidRPr="00E12AA6" w:rsidRDefault="007F6A57" w:rsidP="00596938">
            <w:pPr>
              <w:rPr>
                <w:i/>
                <w:iCs/>
                <w:sz w:val="22"/>
                <w:szCs w:val="28"/>
              </w:rPr>
            </w:pPr>
            <w:r w:rsidRPr="00E12AA6">
              <w:rPr>
                <w:i/>
                <w:iCs/>
                <w:sz w:val="22"/>
                <w:szCs w:val="22"/>
              </w:rPr>
              <w:t>▪</w:t>
            </w:r>
            <w:r w:rsidR="00A0165A" w:rsidRPr="00E12AA6">
              <w:rPr>
                <w:i/>
                <w:iCs/>
                <w:sz w:val="22"/>
                <w:szCs w:val="28"/>
              </w:rPr>
              <w:t>Filhos : sim (1)</w:t>
            </w:r>
          </w:p>
          <w:p w14:paraId="094EE751" w14:textId="77777777" w:rsidR="00584448" w:rsidRPr="00A0165A" w:rsidRDefault="00584448" w:rsidP="00596938">
            <w:pPr>
              <w:rPr>
                <w:i/>
                <w:iCs/>
                <w:sz w:val="22"/>
                <w:szCs w:val="28"/>
              </w:rPr>
            </w:pPr>
          </w:p>
          <w:p w14:paraId="3B023857" w14:textId="3545C3D0" w:rsidR="00F35864" w:rsidRPr="00A0165A" w:rsidRDefault="00F35864" w:rsidP="00A0165A">
            <w:pPr>
              <w:rPr>
                <w:sz w:val="22"/>
                <w:szCs w:val="28"/>
              </w:rPr>
            </w:pPr>
          </w:p>
        </w:tc>
      </w:tr>
      <w:tr w:rsidR="00527549" w:rsidRPr="003047E5" w14:paraId="6D4BD9A8" w14:textId="77777777" w:rsidTr="00527549">
        <w:trPr>
          <w:trHeight w:val="45"/>
        </w:trPr>
        <w:tc>
          <w:tcPr>
            <w:tcW w:w="4455" w:type="dxa"/>
            <w:vMerge w:val="restart"/>
            <w:shd w:val="clear" w:color="auto" w:fill="F2F2F2" w:themeFill="background1" w:themeFillShade="F2"/>
            <w:vAlign w:val="center"/>
          </w:tcPr>
          <w:p w14:paraId="0C362B9D" w14:textId="77777777" w:rsidR="00F35864" w:rsidRPr="003047E5" w:rsidRDefault="009B65DE" w:rsidP="00F35864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1066377136"/>
                <w:placeholder>
                  <w:docPart w:val="A7C49BF739154571976AA032B045829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35864" w:rsidRPr="003047E5">
                  <w:rPr>
                    <w:lang w:val="pt-BR" w:bidi="pt-BR"/>
                  </w:rPr>
                  <w:t>HABILIDADES PRINCIPAIS</w:t>
                </w:r>
              </w:sdtContent>
            </w:sdt>
            <w:r w:rsidR="00F35864" w:rsidRPr="003047E5">
              <w:rPr>
                <w:lang w:val="pt-BR" w:bidi="pt-BR"/>
              </w:rPr>
              <w:t xml:space="preserve"> </w:t>
            </w:r>
            <w:sdt>
              <w:sdtPr>
                <w:rPr>
                  <w:rStyle w:val="Destacar"/>
                  <w:lang w:val="pt-BR"/>
                </w:rPr>
                <w:id w:val="-1622227774"/>
                <w:placeholder>
                  <w:docPart w:val="BD025D1BE8D4463FA42E2695423681C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stacar"/>
                </w:rPr>
              </w:sdtEndPr>
              <w:sdtContent>
                <w:r w:rsidR="00F35864" w:rsidRPr="003047E5">
                  <w:rPr>
                    <w:rStyle w:val="Destacar"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2638" w:type="dxa"/>
            <w:vMerge w:val="restart"/>
            <w:shd w:val="clear" w:color="auto" w:fill="1CADE4" w:themeFill="accent1"/>
            <w:vAlign w:val="center"/>
          </w:tcPr>
          <w:p w14:paraId="1533E487" w14:textId="3098E2A3" w:rsidR="00F35864" w:rsidRPr="003047E5" w:rsidRDefault="009B65DE" w:rsidP="00A0165A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-1748876717"/>
                <w:placeholder>
                  <w:docPart w:val="B60A40CF76274C97976CF4624F4E26A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35864" w:rsidRPr="003047E5">
                  <w:rPr>
                    <w:lang w:val="pt-BR" w:bidi="pt-BR"/>
                  </w:rPr>
                  <w:t>EXPERIÊNCIA</w:t>
                </w:r>
              </w:sdtContent>
            </w:sdt>
            <w:r w:rsidR="00F35864" w:rsidRPr="003047E5">
              <w:rPr>
                <w:lang w:val="pt-BR" w:bidi="pt-BR"/>
              </w:rPr>
              <w:t xml:space="preserve"> </w:t>
            </w:r>
          </w:p>
        </w:tc>
        <w:tc>
          <w:tcPr>
            <w:tcW w:w="3511" w:type="dxa"/>
            <w:tcBorders>
              <w:bottom w:val="single" w:sz="18" w:space="0" w:color="2683C6" w:themeColor="accent2"/>
            </w:tcBorders>
          </w:tcPr>
          <w:p w14:paraId="02D2D541" w14:textId="77777777" w:rsidR="00F35864" w:rsidRPr="003047E5" w:rsidRDefault="00F35864" w:rsidP="00A0165A">
            <w:pPr>
              <w:rPr>
                <w:lang w:val="pt-BR"/>
              </w:rPr>
            </w:pPr>
          </w:p>
        </w:tc>
      </w:tr>
      <w:tr w:rsidR="00527549" w:rsidRPr="003047E5" w14:paraId="2F08092E" w14:textId="77777777" w:rsidTr="00527549">
        <w:trPr>
          <w:trHeight w:val="109"/>
        </w:trPr>
        <w:tc>
          <w:tcPr>
            <w:tcW w:w="4455" w:type="dxa"/>
            <w:vMerge/>
            <w:shd w:val="clear" w:color="auto" w:fill="F2F2F2" w:themeFill="background1" w:themeFillShade="F2"/>
            <w:vAlign w:val="center"/>
          </w:tcPr>
          <w:p w14:paraId="11E9E0F9" w14:textId="77777777" w:rsidR="00F35864" w:rsidRPr="003047E5" w:rsidRDefault="00F35864" w:rsidP="00F35864">
            <w:pPr>
              <w:pStyle w:val="Ttulo2"/>
              <w:rPr>
                <w:spacing w:val="32"/>
                <w:lang w:val="pt-BR"/>
              </w:rPr>
            </w:pPr>
          </w:p>
        </w:tc>
        <w:tc>
          <w:tcPr>
            <w:tcW w:w="2638" w:type="dxa"/>
            <w:vMerge/>
            <w:shd w:val="clear" w:color="auto" w:fill="1CADE4" w:themeFill="accent1"/>
            <w:vAlign w:val="center"/>
          </w:tcPr>
          <w:p w14:paraId="546859E4" w14:textId="77777777" w:rsidR="00F35864" w:rsidRPr="003047E5" w:rsidRDefault="00F35864" w:rsidP="00A0165A">
            <w:pPr>
              <w:pStyle w:val="Ttulo1"/>
              <w:rPr>
                <w:lang w:val="pt-BR"/>
              </w:rPr>
            </w:pPr>
          </w:p>
        </w:tc>
        <w:tc>
          <w:tcPr>
            <w:tcW w:w="3511" w:type="dxa"/>
          </w:tcPr>
          <w:p w14:paraId="424D6AD3" w14:textId="77777777" w:rsidR="00F35864" w:rsidRPr="003047E5" w:rsidRDefault="00F35864" w:rsidP="00A0165A">
            <w:pPr>
              <w:rPr>
                <w:lang w:val="pt-BR"/>
              </w:rPr>
            </w:pPr>
          </w:p>
        </w:tc>
      </w:tr>
      <w:tr w:rsidR="00527549" w:rsidRPr="009B65DE" w14:paraId="63719B43" w14:textId="77777777" w:rsidTr="00527549">
        <w:trPr>
          <w:trHeight w:val="870"/>
        </w:trPr>
        <w:tc>
          <w:tcPr>
            <w:tcW w:w="4455" w:type="dxa"/>
            <w:shd w:val="clear" w:color="auto" w:fill="F2F2F2" w:themeFill="background1" w:themeFillShade="F2"/>
            <w:vAlign w:val="center"/>
          </w:tcPr>
          <w:p w14:paraId="2112380B" w14:textId="3350A7A5" w:rsidR="007F6A57" w:rsidRPr="009B65DE" w:rsidRDefault="007F6A57" w:rsidP="00F35864">
            <w:pPr>
              <w:pStyle w:val="Texto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9B65DE">
              <w:rPr>
                <w:i/>
                <w:iCs/>
                <w:color w:val="000000" w:themeColor="text1"/>
                <w:sz w:val="22"/>
                <w:szCs w:val="22"/>
              </w:rPr>
              <w:t>▪</w:t>
            </w:r>
            <w:r w:rsidR="00F35864" w:rsidRPr="009B65DE">
              <w:rPr>
                <w:i/>
                <w:iCs/>
                <w:color w:val="000000" w:themeColor="text1"/>
                <w:sz w:val="22"/>
                <w:szCs w:val="22"/>
              </w:rPr>
              <w:t>Facilidades com tecnologia.</w:t>
            </w:r>
          </w:p>
          <w:p w14:paraId="21890253" w14:textId="78CBA123" w:rsidR="007F6A57" w:rsidRPr="009B65DE" w:rsidRDefault="007F6A57" w:rsidP="00F35864">
            <w:pPr>
              <w:pStyle w:val="Texto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9B65DE">
              <w:rPr>
                <w:i/>
                <w:iCs/>
                <w:color w:val="000000" w:themeColor="text1"/>
                <w:sz w:val="22"/>
                <w:szCs w:val="22"/>
              </w:rPr>
              <w:t>▪</w:t>
            </w:r>
            <w:r w:rsidR="00F35864" w:rsidRPr="009B65DE">
              <w:rPr>
                <w:i/>
                <w:iCs/>
                <w:color w:val="000000" w:themeColor="text1"/>
                <w:sz w:val="22"/>
                <w:szCs w:val="22"/>
              </w:rPr>
              <w:t>Pró-ativo.</w:t>
            </w:r>
          </w:p>
          <w:p w14:paraId="4B233B66" w14:textId="36F1BA1F" w:rsidR="007F6A57" w:rsidRPr="009B65DE" w:rsidRDefault="007F6A57" w:rsidP="00F35864">
            <w:pPr>
              <w:pStyle w:val="Texto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9B65DE">
              <w:rPr>
                <w:i/>
                <w:iCs/>
                <w:color w:val="000000" w:themeColor="text1"/>
                <w:sz w:val="22"/>
                <w:szCs w:val="22"/>
              </w:rPr>
              <w:t>▪</w:t>
            </w:r>
            <w:r w:rsidR="00F35864" w:rsidRPr="009B65DE">
              <w:rPr>
                <w:i/>
                <w:iCs/>
                <w:color w:val="000000" w:themeColor="text1"/>
                <w:sz w:val="22"/>
                <w:szCs w:val="22"/>
              </w:rPr>
              <w:t>Trabalho em</w:t>
            </w:r>
            <w:r w:rsidRPr="009B65DE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F35864" w:rsidRPr="009B65DE">
              <w:rPr>
                <w:i/>
                <w:iCs/>
                <w:color w:val="000000" w:themeColor="text1"/>
                <w:sz w:val="22"/>
                <w:szCs w:val="22"/>
              </w:rPr>
              <w:t>equipe</w:t>
            </w:r>
            <w:r w:rsidRPr="009B65DE">
              <w:rPr>
                <w:i/>
                <w:iCs/>
                <w:color w:val="000000" w:themeColor="text1"/>
                <w:sz w:val="22"/>
                <w:szCs w:val="22"/>
              </w:rPr>
              <w:t>.</w:t>
            </w:r>
          </w:p>
          <w:p w14:paraId="2AB9ACB0" w14:textId="727DFB38" w:rsidR="007F6A57" w:rsidRPr="009B65DE" w:rsidRDefault="007F6A57" w:rsidP="00F35864">
            <w:pPr>
              <w:pStyle w:val="Texto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9B65DE">
              <w:rPr>
                <w:i/>
                <w:iCs/>
                <w:color w:val="000000" w:themeColor="text1"/>
                <w:sz w:val="22"/>
                <w:szCs w:val="22"/>
              </w:rPr>
              <w:t>▪</w:t>
            </w:r>
            <w:r w:rsidR="00F35864" w:rsidRPr="009B65DE">
              <w:rPr>
                <w:i/>
                <w:iCs/>
                <w:color w:val="000000" w:themeColor="text1"/>
                <w:sz w:val="22"/>
                <w:szCs w:val="22"/>
              </w:rPr>
              <w:t>Organizado.</w:t>
            </w:r>
          </w:p>
          <w:p w14:paraId="2FFEDA6F" w14:textId="37BB133B" w:rsidR="00596938" w:rsidRPr="009B65DE" w:rsidRDefault="007F6A57" w:rsidP="00596938">
            <w:pPr>
              <w:pStyle w:val="Texto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9B65DE">
              <w:rPr>
                <w:i/>
                <w:iCs/>
                <w:color w:val="000000" w:themeColor="text1"/>
                <w:sz w:val="22"/>
                <w:szCs w:val="22"/>
              </w:rPr>
              <w:t>▪</w:t>
            </w:r>
            <w:r w:rsidR="00F35864" w:rsidRPr="009B65DE">
              <w:rPr>
                <w:i/>
                <w:iCs/>
                <w:color w:val="000000" w:themeColor="text1"/>
                <w:sz w:val="22"/>
                <w:szCs w:val="22"/>
              </w:rPr>
              <w:t>Sempre Disposto aprender e crescer profissionalmente.</w:t>
            </w:r>
          </w:p>
          <w:p w14:paraId="37891732" w14:textId="3E5553A2" w:rsidR="00596938" w:rsidRPr="009B65DE" w:rsidRDefault="00596938" w:rsidP="00596938"/>
          <w:p w14:paraId="32E8B6E1" w14:textId="761B8D43" w:rsidR="00596938" w:rsidRPr="009B65DE" w:rsidRDefault="00596938" w:rsidP="00596938">
            <w:r w:rsidRPr="009B65DE">
              <w:t xml:space="preserve">  </w:t>
            </w:r>
          </w:p>
          <w:p w14:paraId="21F0D1AE" w14:textId="77777777" w:rsidR="00596938" w:rsidRPr="009B65DE" w:rsidRDefault="00596938" w:rsidP="00596938"/>
          <w:p w14:paraId="19D40F2C" w14:textId="77777777" w:rsidR="00596938" w:rsidRPr="009B65DE" w:rsidRDefault="00596938" w:rsidP="00596938"/>
          <w:p w14:paraId="3D51343A" w14:textId="77777777" w:rsidR="007F6A57" w:rsidRPr="009B65DE" w:rsidRDefault="007F6A57" w:rsidP="007F6A57"/>
          <w:p w14:paraId="0679FCD4" w14:textId="77777777" w:rsidR="00F35864" w:rsidRPr="009B65DE" w:rsidRDefault="00F35864" w:rsidP="00F35864">
            <w:pPr>
              <w:pStyle w:val="Texto"/>
              <w:rPr>
                <w:lang w:val="pt-BR"/>
              </w:rPr>
            </w:pPr>
          </w:p>
        </w:tc>
        <w:tc>
          <w:tcPr>
            <w:tcW w:w="6149" w:type="dxa"/>
            <w:gridSpan w:val="2"/>
            <w:vAlign w:val="center"/>
          </w:tcPr>
          <w:p w14:paraId="7277DD4C" w14:textId="37834D25" w:rsidR="00F35864" w:rsidRPr="009B65DE" w:rsidRDefault="00A0165A" w:rsidP="00596938">
            <w:pPr>
              <w:pStyle w:val="TextoPequeno"/>
              <w:rPr>
                <w:sz w:val="22"/>
                <w:szCs w:val="22"/>
                <w:lang w:val="pt-BR"/>
              </w:rPr>
            </w:pPr>
            <w:r w:rsidRPr="009B65DE">
              <w:rPr>
                <w:sz w:val="22"/>
                <w:szCs w:val="22"/>
              </w:rPr>
              <w:t>03/05/2014 - 02/04/2016</w:t>
            </w:r>
            <w:r w:rsidRPr="009B65DE">
              <w:rPr>
                <w:sz w:val="22"/>
                <w:szCs w:val="22"/>
              </w:rPr>
              <w:cr/>
            </w:r>
            <w:r w:rsidRPr="009B65DE">
              <w:rPr>
                <w:color w:val="000000" w:themeColor="text1"/>
                <w:sz w:val="22"/>
                <w:szCs w:val="22"/>
              </w:rPr>
              <w:t>Repositor de mercadorias</w:t>
            </w:r>
            <w:r w:rsidR="00F35864" w:rsidRPr="009B65DE">
              <w:rPr>
                <w:color w:val="000000" w:themeColor="text1"/>
                <w:sz w:val="22"/>
                <w:szCs w:val="22"/>
                <w:lang w:val="pt-BR" w:bidi="pt-BR"/>
              </w:rPr>
              <w:t xml:space="preserve">  • </w:t>
            </w:r>
            <w:r w:rsidRPr="009B65DE">
              <w:rPr>
                <w:color w:val="000000" w:themeColor="text1"/>
                <w:sz w:val="22"/>
                <w:szCs w:val="22"/>
              </w:rPr>
              <w:t>Campelo e cia</w:t>
            </w:r>
          </w:p>
          <w:p w14:paraId="7B71A205" w14:textId="77777777" w:rsidR="00F35864" w:rsidRPr="009B65DE" w:rsidRDefault="00F35864" w:rsidP="00A0165A">
            <w:pPr>
              <w:pStyle w:val="Texto"/>
              <w:spacing w:line="240" w:lineRule="auto"/>
              <w:rPr>
                <w:i/>
                <w:sz w:val="22"/>
                <w:szCs w:val="22"/>
                <w:lang w:val="pt-BR"/>
              </w:rPr>
            </w:pPr>
            <w:r w:rsidRPr="009B65DE">
              <w:rPr>
                <w:i/>
                <w:sz w:val="22"/>
                <w:szCs w:val="22"/>
                <w:lang w:val="pt-BR" w:bidi="pt-BR"/>
              </w:rPr>
              <w:t xml:space="preserve"> </w:t>
            </w:r>
          </w:p>
          <w:p w14:paraId="51618BEE" w14:textId="4773D931" w:rsidR="00F35864" w:rsidRPr="009B65DE" w:rsidRDefault="00A0165A" w:rsidP="00A0165A">
            <w:pPr>
              <w:pStyle w:val="TextoPequeno"/>
              <w:rPr>
                <w:sz w:val="22"/>
                <w:szCs w:val="22"/>
                <w:lang w:val="pt-BR"/>
              </w:rPr>
            </w:pPr>
            <w:r w:rsidRPr="009B65DE">
              <w:rPr>
                <w:sz w:val="22"/>
                <w:szCs w:val="22"/>
              </w:rPr>
              <w:t>01//06/2017 - 14/02/2020</w:t>
            </w:r>
          </w:p>
          <w:p w14:paraId="26421BE1" w14:textId="4CE5565D" w:rsidR="00F35864" w:rsidRPr="009B65DE" w:rsidRDefault="00A0165A" w:rsidP="00A0165A">
            <w:pPr>
              <w:pStyle w:val="Texto"/>
              <w:spacing w:line="240" w:lineRule="auto"/>
              <w:rPr>
                <w:i/>
                <w:color w:val="000000" w:themeColor="text1"/>
                <w:sz w:val="22"/>
                <w:szCs w:val="22"/>
                <w:lang w:val="pt-BR"/>
              </w:rPr>
            </w:pPr>
            <w:r w:rsidRPr="009B65DE">
              <w:rPr>
                <w:i/>
                <w:color w:val="000000" w:themeColor="text1"/>
                <w:sz w:val="22"/>
                <w:szCs w:val="22"/>
              </w:rPr>
              <w:t>Conferente de mercadorias</w:t>
            </w:r>
            <w:r w:rsidR="00F35864" w:rsidRPr="009B65DE">
              <w:rPr>
                <w:i/>
                <w:color w:val="000000" w:themeColor="text1"/>
                <w:sz w:val="22"/>
                <w:szCs w:val="22"/>
                <w:lang w:val="pt-BR" w:bidi="pt-BR"/>
              </w:rPr>
              <w:t xml:space="preserve"> • </w:t>
            </w:r>
            <w:r w:rsidRPr="009B65DE">
              <w:rPr>
                <w:i/>
                <w:color w:val="000000" w:themeColor="text1"/>
                <w:sz w:val="22"/>
                <w:szCs w:val="22"/>
              </w:rPr>
              <w:t>Embale Embalagens de plásticos e papéis Ltda</w:t>
            </w:r>
          </w:p>
          <w:p w14:paraId="5134483A" w14:textId="77777777" w:rsidR="00F35864" w:rsidRPr="009B65DE" w:rsidRDefault="00F35864" w:rsidP="00A0165A">
            <w:pPr>
              <w:pStyle w:val="Texto"/>
              <w:spacing w:line="240" w:lineRule="auto"/>
              <w:rPr>
                <w:i/>
                <w:sz w:val="22"/>
                <w:szCs w:val="22"/>
                <w:lang w:val="pt-BR"/>
              </w:rPr>
            </w:pPr>
            <w:r w:rsidRPr="009B65DE">
              <w:rPr>
                <w:i/>
                <w:sz w:val="22"/>
                <w:szCs w:val="22"/>
                <w:lang w:val="pt-BR" w:bidi="pt-BR"/>
              </w:rPr>
              <w:t xml:space="preserve"> </w:t>
            </w:r>
          </w:p>
          <w:p w14:paraId="5DC3A978" w14:textId="43973CAB" w:rsidR="00F35864" w:rsidRPr="009B65DE" w:rsidRDefault="00A0165A" w:rsidP="00A0165A">
            <w:pPr>
              <w:pStyle w:val="TextoPequeno"/>
              <w:rPr>
                <w:sz w:val="22"/>
                <w:szCs w:val="22"/>
                <w:lang w:val="pt-BR"/>
              </w:rPr>
            </w:pPr>
            <w:r w:rsidRPr="009B65DE">
              <w:rPr>
                <w:sz w:val="22"/>
                <w:szCs w:val="22"/>
              </w:rPr>
              <w:t>03/08/2020 - 01/08/2022</w:t>
            </w:r>
          </w:p>
          <w:p w14:paraId="3649369D" w14:textId="11454078" w:rsidR="00F35864" w:rsidRPr="009B65DE" w:rsidRDefault="00A0165A" w:rsidP="00A0165A">
            <w:pPr>
              <w:pStyle w:val="Texto"/>
              <w:spacing w:line="240" w:lineRule="auto"/>
              <w:rPr>
                <w:i/>
                <w:color w:val="000000" w:themeColor="text1"/>
                <w:sz w:val="22"/>
                <w:szCs w:val="22"/>
              </w:rPr>
            </w:pPr>
            <w:r w:rsidRPr="009B65DE">
              <w:rPr>
                <w:i/>
                <w:color w:val="000000" w:themeColor="text1"/>
                <w:sz w:val="22"/>
                <w:szCs w:val="22"/>
              </w:rPr>
              <w:t>Auxiliar de estoque</w:t>
            </w:r>
            <w:r w:rsidR="00F35864" w:rsidRPr="009B65DE">
              <w:rPr>
                <w:i/>
                <w:color w:val="000000" w:themeColor="text1"/>
                <w:sz w:val="22"/>
                <w:szCs w:val="22"/>
                <w:lang w:val="pt-BR" w:bidi="pt-BR"/>
              </w:rPr>
              <w:t xml:space="preserve">  • </w:t>
            </w:r>
            <w:r w:rsidRPr="009B65DE">
              <w:rPr>
                <w:i/>
                <w:color w:val="000000" w:themeColor="text1"/>
                <w:sz w:val="22"/>
                <w:szCs w:val="22"/>
              </w:rPr>
              <w:t>Pellegrino distribuidora de peças ltda</w:t>
            </w:r>
          </w:p>
          <w:p w14:paraId="28C6E721" w14:textId="77777777" w:rsidR="00A0165A" w:rsidRPr="009B65DE" w:rsidRDefault="00A0165A" w:rsidP="00A0165A">
            <w:pPr>
              <w:rPr>
                <w:i/>
                <w:sz w:val="22"/>
                <w:szCs w:val="22"/>
              </w:rPr>
            </w:pPr>
          </w:p>
          <w:p w14:paraId="1312C189" w14:textId="59F30A48" w:rsidR="00A0165A" w:rsidRPr="009B65DE" w:rsidRDefault="00A0165A" w:rsidP="00A0165A">
            <w:pPr>
              <w:pStyle w:val="TextoPequeno"/>
              <w:rPr>
                <w:sz w:val="22"/>
                <w:szCs w:val="22"/>
                <w:lang w:val="pt-BR"/>
              </w:rPr>
            </w:pPr>
            <w:r w:rsidRPr="009B65DE">
              <w:rPr>
                <w:sz w:val="22"/>
                <w:szCs w:val="22"/>
              </w:rPr>
              <w:t xml:space="preserve">04/11/2022 </w:t>
            </w:r>
            <w:r w:rsidR="007F6A57" w:rsidRPr="009B65DE">
              <w:rPr>
                <w:sz w:val="22"/>
                <w:szCs w:val="22"/>
              </w:rPr>
              <w:t>–</w:t>
            </w:r>
            <w:r w:rsidRPr="009B65DE">
              <w:rPr>
                <w:sz w:val="22"/>
                <w:szCs w:val="22"/>
              </w:rPr>
              <w:t xml:space="preserve"> </w:t>
            </w:r>
            <w:r w:rsidR="007F6A57" w:rsidRPr="009B65DE">
              <w:rPr>
                <w:sz w:val="22"/>
                <w:szCs w:val="22"/>
              </w:rPr>
              <w:t>15/</w:t>
            </w:r>
            <w:r w:rsidR="00584448" w:rsidRPr="009B65DE">
              <w:rPr>
                <w:sz w:val="22"/>
                <w:szCs w:val="22"/>
              </w:rPr>
              <w:t>03/2023</w:t>
            </w:r>
          </w:p>
          <w:p w14:paraId="11B3D987" w14:textId="7130E05E" w:rsidR="00A0165A" w:rsidRPr="009B65DE" w:rsidRDefault="00A0165A" w:rsidP="00A0165A">
            <w:pPr>
              <w:rPr>
                <w:i/>
                <w:sz w:val="22"/>
                <w:szCs w:val="22"/>
                <w:lang w:val="pt-BR" w:bidi="pt-BR"/>
              </w:rPr>
            </w:pPr>
            <w:r w:rsidRPr="009B65DE">
              <w:rPr>
                <w:i/>
                <w:sz w:val="22"/>
                <w:szCs w:val="22"/>
                <w:lang w:val="pt-BR"/>
              </w:rPr>
              <w:t xml:space="preserve">Ajudante de Armazém </w:t>
            </w:r>
            <w:r w:rsidRPr="009B65DE">
              <w:rPr>
                <w:i/>
                <w:sz w:val="22"/>
                <w:szCs w:val="22"/>
                <w:lang w:val="pt-BR" w:bidi="pt-BR"/>
              </w:rPr>
              <w:t>• Mc transportes</w:t>
            </w:r>
          </w:p>
          <w:p w14:paraId="7BCDDB2C" w14:textId="77777777" w:rsidR="00584448" w:rsidRPr="009B65DE" w:rsidRDefault="00584448" w:rsidP="00A0165A">
            <w:pPr>
              <w:rPr>
                <w:i/>
                <w:sz w:val="22"/>
                <w:szCs w:val="22"/>
                <w:lang w:val="pt-BR" w:bidi="pt-BR"/>
              </w:rPr>
            </w:pPr>
          </w:p>
          <w:p w14:paraId="6DD5D0F9" w14:textId="7F4DDCC2" w:rsidR="00584448" w:rsidRPr="009B65DE" w:rsidRDefault="00584448" w:rsidP="00A0165A">
            <w:pPr>
              <w:rPr>
                <w:i/>
                <w:sz w:val="22"/>
                <w:szCs w:val="22"/>
                <w:lang w:val="pt-BR" w:bidi="pt-BR"/>
              </w:rPr>
            </w:pPr>
            <w:r w:rsidRPr="009B65DE">
              <w:rPr>
                <w:i/>
                <w:sz w:val="22"/>
                <w:szCs w:val="22"/>
                <w:lang w:val="pt-BR" w:bidi="pt-BR"/>
              </w:rPr>
              <w:t>21/03/2023 - Atualmente</w:t>
            </w:r>
          </w:p>
          <w:p w14:paraId="4CDCBD32" w14:textId="3A87D3FA" w:rsidR="00584448" w:rsidRPr="009B65DE" w:rsidRDefault="00584448" w:rsidP="00584448">
            <w:pPr>
              <w:rPr>
                <w:i/>
                <w:sz w:val="22"/>
                <w:szCs w:val="22"/>
                <w:lang w:val="pt-BR" w:bidi="pt-BR"/>
              </w:rPr>
            </w:pPr>
            <w:r w:rsidRPr="009B65DE">
              <w:rPr>
                <w:i/>
                <w:sz w:val="22"/>
                <w:szCs w:val="22"/>
                <w:lang w:val="pt-BR"/>
              </w:rPr>
              <w:t xml:space="preserve">Auxiliar de Estoque </w:t>
            </w:r>
            <w:r w:rsidRPr="009B65DE">
              <w:rPr>
                <w:i/>
                <w:sz w:val="22"/>
                <w:szCs w:val="22"/>
                <w:lang w:val="pt-BR" w:bidi="pt-BR"/>
              </w:rPr>
              <w:t>• Distribuidora de Autopeças Tocantins ltda</w:t>
            </w:r>
          </w:p>
          <w:p w14:paraId="31C0EC98" w14:textId="3BACC779" w:rsidR="00F35864" w:rsidRPr="009B65DE" w:rsidRDefault="00F35864" w:rsidP="00A0165A">
            <w:pPr>
              <w:pStyle w:val="Texto"/>
              <w:spacing w:line="240" w:lineRule="auto"/>
              <w:rPr>
                <w:i/>
                <w:iCs/>
                <w:color w:val="000000" w:themeColor="text1"/>
                <w:lang w:val="pt-BR" w:bidi="pt-BR"/>
              </w:rPr>
            </w:pPr>
          </w:p>
          <w:p w14:paraId="74376B44" w14:textId="16433F06" w:rsidR="00F35864" w:rsidRPr="009B65DE" w:rsidRDefault="00F35864" w:rsidP="00A0165A">
            <w:pPr>
              <w:pStyle w:val="Texto"/>
              <w:spacing w:line="240" w:lineRule="auto"/>
              <w:rPr>
                <w:lang w:val="pt-BR"/>
              </w:rPr>
            </w:pPr>
          </w:p>
          <w:p w14:paraId="0D1B17ED" w14:textId="77777777" w:rsidR="00F35864" w:rsidRPr="009B65DE" w:rsidRDefault="00F35864" w:rsidP="00A0165A">
            <w:pPr>
              <w:pStyle w:val="Texto"/>
              <w:spacing w:line="240" w:lineRule="auto"/>
              <w:rPr>
                <w:lang w:val="pt-BR"/>
              </w:rPr>
            </w:pPr>
          </w:p>
        </w:tc>
      </w:tr>
      <w:tr w:rsidR="00527549" w:rsidRPr="003047E5" w14:paraId="66C7B483" w14:textId="77777777" w:rsidTr="00527549">
        <w:trPr>
          <w:trHeight w:val="45"/>
        </w:trPr>
        <w:tc>
          <w:tcPr>
            <w:tcW w:w="4455" w:type="dxa"/>
            <w:vMerge w:val="restart"/>
            <w:shd w:val="clear" w:color="auto" w:fill="F2F2F2" w:themeFill="background1" w:themeFillShade="F2"/>
          </w:tcPr>
          <w:p w14:paraId="185E5413" w14:textId="77777777" w:rsidR="00F35864" w:rsidRPr="003047E5" w:rsidRDefault="00F35864" w:rsidP="00F35864">
            <w:pPr>
              <w:rPr>
                <w:lang w:val="pt-BR"/>
              </w:rPr>
            </w:pPr>
          </w:p>
        </w:tc>
        <w:tc>
          <w:tcPr>
            <w:tcW w:w="2638" w:type="dxa"/>
            <w:vMerge w:val="restart"/>
            <w:shd w:val="clear" w:color="auto" w:fill="1CADE4" w:themeFill="accent1"/>
            <w:vAlign w:val="center"/>
          </w:tcPr>
          <w:p w14:paraId="75CC249B" w14:textId="3CF2982B" w:rsidR="00F35864" w:rsidRPr="003047E5" w:rsidRDefault="00F35864" w:rsidP="00F35864">
            <w:pPr>
              <w:pStyle w:val="Ttulo1"/>
              <w:rPr>
                <w:lang w:val="pt-BR"/>
              </w:rPr>
            </w:pPr>
            <w:r>
              <w:rPr>
                <w:lang w:val="pt-BR" w:bidi="pt-BR"/>
              </w:rPr>
              <w:t>OBSERVAÇÃO</w:t>
            </w:r>
            <w:r w:rsidRPr="003047E5">
              <w:rPr>
                <w:lang w:val="pt-BR" w:bidi="pt-BR"/>
              </w:rPr>
              <w:t xml:space="preserve"> </w:t>
            </w:r>
          </w:p>
        </w:tc>
        <w:tc>
          <w:tcPr>
            <w:tcW w:w="3511" w:type="dxa"/>
            <w:tcBorders>
              <w:bottom w:val="single" w:sz="18" w:space="0" w:color="2683C6" w:themeColor="accent2"/>
            </w:tcBorders>
          </w:tcPr>
          <w:p w14:paraId="33A547FE" w14:textId="77777777" w:rsidR="00F35864" w:rsidRPr="003047E5" w:rsidRDefault="00F35864" w:rsidP="00F35864">
            <w:pPr>
              <w:rPr>
                <w:lang w:val="pt-BR"/>
              </w:rPr>
            </w:pPr>
          </w:p>
        </w:tc>
      </w:tr>
      <w:tr w:rsidR="00527549" w:rsidRPr="003047E5" w14:paraId="18571B6D" w14:textId="77777777" w:rsidTr="00527549">
        <w:trPr>
          <w:trHeight w:val="109"/>
        </w:trPr>
        <w:tc>
          <w:tcPr>
            <w:tcW w:w="4455" w:type="dxa"/>
            <w:vMerge/>
            <w:shd w:val="clear" w:color="auto" w:fill="F2F2F2" w:themeFill="background1" w:themeFillShade="F2"/>
          </w:tcPr>
          <w:p w14:paraId="1664EC3F" w14:textId="77777777" w:rsidR="00F35864" w:rsidRPr="003047E5" w:rsidRDefault="00F35864" w:rsidP="00F35864">
            <w:pPr>
              <w:rPr>
                <w:lang w:val="pt-BR"/>
              </w:rPr>
            </w:pPr>
          </w:p>
        </w:tc>
        <w:tc>
          <w:tcPr>
            <w:tcW w:w="2638" w:type="dxa"/>
            <w:vMerge/>
            <w:shd w:val="clear" w:color="auto" w:fill="1CADE4" w:themeFill="accent1"/>
            <w:vAlign w:val="center"/>
          </w:tcPr>
          <w:p w14:paraId="38C7DA85" w14:textId="77777777" w:rsidR="00F35864" w:rsidRPr="003047E5" w:rsidRDefault="00F35864" w:rsidP="00F35864">
            <w:pPr>
              <w:pStyle w:val="Ttulo1"/>
              <w:rPr>
                <w:lang w:val="pt-BR"/>
              </w:rPr>
            </w:pPr>
          </w:p>
        </w:tc>
        <w:tc>
          <w:tcPr>
            <w:tcW w:w="3511" w:type="dxa"/>
          </w:tcPr>
          <w:p w14:paraId="6616EB8B" w14:textId="77777777" w:rsidR="00F35864" w:rsidRPr="003047E5" w:rsidRDefault="00F35864" w:rsidP="00F35864">
            <w:pPr>
              <w:rPr>
                <w:lang w:val="pt-BR"/>
              </w:rPr>
            </w:pPr>
          </w:p>
        </w:tc>
      </w:tr>
      <w:tr w:rsidR="00527549" w:rsidRPr="003047E5" w14:paraId="654B9808" w14:textId="77777777" w:rsidTr="00527549">
        <w:trPr>
          <w:trHeight w:val="870"/>
        </w:trPr>
        <w:tc>
          <w:tcPr>
            <w:tcW w:w="4455" w:type="dxa"/>
            <w:shd w:val="clear" w:color="auto" w:fill="F2F2F2" w:themeFill="background1" w:themeFillShade="F2"/>
          </w:tcPr>
          <w:p w14:paraId="60C3D599" w14:textId="77777777" w:rsidR="00F35864" w:rsidRPr="00E12AA6" w:rsidRDefault="00F35864" w:rsidP="00F35864">
            <w:pPr>
              <w:rPr>
                <w:lang w:val="pt-BR"/>
              </w:rPr>
            </w:pPr>
          </w:p>
        </w:tc>
        <w:tc>
          <w:tcPr>
            <w:tcW w:w="6149" w:type="dxa"/>
            <w:gridSpan w:val="2"/>
            <w:vAlign w:val="center"/>
          </w:tcPr>
          <w:p w14:paraId="49A1F548" w14:textId="110357AE" w:rsidR="00F35864" w:rsidRPr="00E12AA6" w:rsidRDefault="00F35864" w:rsidP="00F35864">
            <w:pPr>
              <w:pStyle w:val="Texto"/>
              <w:rPr>
                <w:b/>
                <w:bCs/>
                <w:i/>
                <w:iCs/>
                <w:color w:val="000000" w:themeColor="text1"/>
                <w:u w:val="single"/>
                <w:lang w:val="pt-BR"/>
              </w:rPr>
            </w:pPr>
            <w:r w:rsidRPr="00E12AA6">
              <w:rPr>
                <w:b/>
                <w:bCs/>
                <w:i/>
                <w:iCs/>
                <w:color w:val="000000" w:themeColor="text1"/>
                <w:lang w:val="pt-BR"/>
              </w:rPr>
              <w:t>CNH: A/B</w:t>
            </w:r>
          </w:p>
        </w:tc>
      </w:tr>
      <w:tr w:rsidR="00527549" w:rsidRPr="003047E5" w14:paraId="21297981" w14:textId="77777777" w:rsidTr="00527549">
        <w:trPr>
          <w:trHeight w:val="48"/>
        </w:trPr>
        <w:tc>
          <w:tcPr>
            <w:tcW w:w="4455" w:type="dxa"/>
          </w:tcPr>
          <w:p w14:paraId="201452AF" w14:textId="77777777" w:rsidR="00F35864" w:rsidRPr="003047E5" w:rsidRDefault="00F35864" w:rsidP="00F35864">
            <w:pPr>
              <w:rPr>
                <w:lang w:val="pt-BR"/>
              </w:rPr>
            </w:pPr>
          </w:p>
        </w:tc>
        <w:tc>
          <w:tcPr>
            <w:tcW w:w="6149" w:type="dxa"/>
            <w:gridSpan w:val="2"/>
          </w:tcPr>
          <w:p w14:paraId="46B4CD01" w14:textId="77777777" w:rsidR="00F35864" w:rsidRPr="003047E5" w:rsidRDefault="00F35864" w:rsidP="00F35864">
            <w:pPr>
              <w:rPr>
                <w:lang w:val="pt-BR"/>
              </w:rPr>
            </w:pPr>
          </w:p>
        </w:tc>
      </w:tr>
      <w:tr w:rsidR="00527549" w:rsidRPr="003047E5" w14:paraId="1DF78BA1" w14:textId="77777777" w:rsidTr="00527549">
        <w:trPr>
          <w:trHeight w:val="45"/>
        </w:trPr>
        <w:tc>
          <w:tcPr>
            <w:tcW w:w="4455" w:type="dxa"/>
            <w:tcBorders>
              <w:bottom w:val="single" w:sz="18" w:space="0" w:color="2683C6" w:themeColor="accent2"/>
            </w:tcBorders>
          </w:tcPr>
          <w:p w14:paraId="4F27110B" w14:textId="77777777" w:rsidR="00F35864" w:rsidRPr="003047E5" w:rsidRDefault="00F35864" w:rsidP="00F35864">
            <w:pPr>
              <w:rPr>
                <w:lang w:val="pt-BR"/>
              </w:rPr>
            </w:pPr>
          </w:p>
        </w:tc>
        <w:tc>
          <w:tcPr>
            <w:tcW w:w="2638" w:type="dxa"/>
            <w:vMerge w:val="restart"/>
            <w:shd w:val="clear" w:color="auto" w:fill="1CADE4" w:themeFill="accent1"/>
            <w:vAlign w:val="center"/>
          </w:tcPr>
          <w:p w14:paraId="28C5C244" w14:textId="77777777" w:rsidR="00F35864" w:rsidRPr="003047E5" w:rsidRDefault="009B65DE" w:rsidP="00F35864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1294558939"/>
                <w:placeholder>
                  <w:docPart w:val="A5FD69579D7F475AA044F9E94FC69D8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35864" w:rsidRPr="003047E5">
                  <w:rPr>
                    <w:lang w:val="pt-BR" w:bidi="pt-BR"/>
                  </w:rPr>
                  <w:t>REFERÊNCIAS</w:t>
                </w:r>
              </w:sdtContent>
            </w:sdt>
          </w:p>
        </w:tc>
        <w:tc>
          <w:tcPr>
            <w:tcW w:w="3511" w:type="dxa"/>
            <w:tcBorders>
              <w:bottom w:val="single" w:sz="18" w:space="0" w:color="2683C6" w:themeColor="accent2"/>
            </w:tcBorders>
          </w:tcPr>
          <w:p w14:paraId="45BA7A6D" w14:textId="77777777" w:rsidR="00F35864" w:rsidRPr="003047E5" w:rsidRDefault="00F35864" w:rsidP="00F35864">
            <w:pPr>
              <w:rPr>
                <w:lang w:val="pt-BR"/>
              </w:rPr>
            </w:pPr>
          </w:p>
        </w:tc>
      </w:tr>
      <w:tr w:rsidR="00527549" w:rsidRPr="003047E5" w14:paraId="17EB7552" w14:textId="77777777" w:rsidTr="00527549">
        <w:trPr>
          <w:trHeight w:val="68"/>
        </w:trPr>
        <w:tc>
          <w:tcPr>
            <w:tcW w:w="4455" w:type="dxa"/>
            <w:tcBorders>
              <w:top w:val="single" w:sz="18" w:space="0" w:color="2683C6" w:themeColor="accent2"/>
            </w:tcBorders>
          </w:tcPr>
          <w:p w14:paraId="3CB465C6" w14:textId="77777777" w:rsidR="00F35864" w:rsidRPr="003047E5" w:rsidRDefault="00F35864" w:rsidP="00F35864">
            <w:pPr>
              <w:rPr>
                <w:lang w:val="pt-BR"/>
              </w:rPr>
            </w:pPr>
          </w:p>
        </w:tc>
        <w:tc>
          <w:tcPr>
            <w:tcW w:w="2638" w:type="dxa"/>
            <w:vMerge/>
            <w:shd w:val="clear" w:color="auto" w:fill="1CADE4" w:themeFill="accent1"/>
          </w:tcPr>
          <w:p w14:paraId="6FB11EF0" w14:textId="77777777" w:rsidR="00F35864" w:rsidRPr="003047E5" w:rsidRDefault="00F35864" w:rsidP="00F35864">
            <w:pPr>
              <w:pStyle w:val="Ttulo1"/>
              <w:rPr>
                <w:lang w:val="pt-BR"/>
              </w:rPr>
            </w:pPr>
          </w:p>
        </w:tc>
        <w:tc>
          <w:tcPr>
            <w:tcW w:w="3511" w:type="dxa"/>
          </w:tcPr>
          <w:p w14:paraId="78FCDE5C" w14:textId="77777777" w:rsidR="00F35864" w:rsidRPr="003047E5" w:rsidRDefault="00F35864" w:rsidP="00F35864">
            <w:pPr>
              <w:rPr>
                <w:lang w:val="pt-BR"/>
              </w:rPr>
            </w:pPr>
          </w:p>
        </w:tc>
      </w:tr>
      <w:tr w:rsidR="00F35864" w:rsidRPr="003047E5" w14:paraId="1462A110" w14:textId="77777777" w:rsidTr="00527549">
        <w:trPr>
          <w:trHeight w:val="80"/>
        </w:trPr>
        <w:tc>
          <w:tcPr>
            <w:tcW w:w="10605" w:type="dxa"/>
            <w:gridSpan w:val="3"/>
            <w:tcBorders>
              <w:bottom w:val="single" w:sz="18" w:space="0" w:color="2683C6" w:themeColor="accent2"/>
            </w:tcBorders>
            <w:vAlign w:val="center"/>
          </w:tcPr>
          <w:p w14:paraId="3CB06D40" w14:textId="77777777" w:rsidR="00F35864" w:rsidRPr="00E12AA6" w:rsidRDefault="00F35864" w:rsidP="00F35864">
            <w:pPr>
              <w:pStyle w:val="Texto"/>
              <w:rPr>
                <w:b/>
                <w:bCs/>
                <w:i/>
                <w:iCs/>
                <w:color w:val="000000" w:themeColor="text1"/>
                <w:sz w:val="22"/>
                <w:szCs w:val="28"/>
              </w:rPr>
            </w:pPr>
            <w:r w:rsidRPr="00E12AA6">
              <w:rPr>
                <w:b/>
                <w:bCs/>
                <w:i/>
                <w:iCs/>
                <w:color w:val="000000" w:themeColor="text1"/>
                <w:sz w:val="22"/>
                <w:szCs w:val="28"/>
              </w:rPr>
              <w:t xml:space="preserve">Silvio - Coordenador Logística </w:t>
            </w:r>
          </w:p>
          <w:p w14:paraId="3F00950B" w14:textId="3C2AD69A" w:rsidR="00F35864" w:rsidRPr="00A0165A" w:rsidRDefault="00F35864" w:rsidP="00F35864">
            <w:pPr>
              <w:pStyle w:val="Texto"/>
              <w:rPr>
                <w:i/>
                <w:iCs/>
                <w:sz w:val="22"/>
                <w:szCs w:val="28"/>
                <w:lang w:val="pt-BR"/>
              </w:rPr>
            </w:pPr>
            <w:r w:rsidRPr="00E12AA6">
              <w:rPr>
                <w:b/>
                <w:bCs/>
                <w:i/>
                <w:iCs/>
                <w:color w:val="000000" w:themeColor="text1"/>
                <w:sz w:val="22"/>
                <w:szCs w:val="28"/>
              </w:rPr>
              <w:t xml:space="preserve">+55 </w:t>
            </w:r>
            <w:r w:rsidR="00E12AA6">
              <w:rPr>
                <w:b/>
                <w:bCs/>
                <w:i/>
                <w:iCs/>
                <w:color w:val="000000" w:themeColor="text1"/>
                <w:sz w:val="22"/>
                <w:szCs w:val="28"/>
              </w:rPr>
              <w:t>(</w:t>
            </w:r>
            <w:r w:rsidRPr="00E12AA6">
              <w:rPr>
                <w:b/>
                <w:bCs/>
                <w:i/>
                <w:iCs/>
                <w:color w:val="000000" w:themeColor="text1"/>
                <w:sz w:val="22"/>
                <w:szCs w:val="28"/>
              </w:rPr>
              <w:t>63</w:t>
            </w:r>
            <w:r w:rsidR="00E12AA6">
              <w:rPr>
                <w:b/>
                <w:bCs/>
                <w:i/>
                <w:iCs/>
                <w:color w:val="000000" w:themeColor="text1"/>
                <w:sz w:val="22"/>
                <w:szCs w:val="28"/>
              </w:rPr>
              <w:t>)</w:t>
            </w:r>
            <w:r w:rsidRPr="00E12AA6">
              <w:rPr>
                <w:b/>
                <w:bCs/>
                <w:i/>
                <w:iCs/>
                <w:color w:val="000000" w:themeColor="text1"/>
                <w:sz w:val="22"/>
                <w:szCs w:val="28"/>
              </w:rPr>
              <w:t xml:space="preserve"> 9285-2734</w:t>
            </w:r>
            <w:r w:rsidRPr="00E12AA6">
              <w:rPr>
                <w:i/>
                <w:iCs/>
                <w:color w:val="000000" w:themeColor="text1"/>
                <w:sz w:val="22"/>
                <w:szCs w:val="28"/>
                <w:lang w:val="pt-BR"/>
              </w:rPr>
              <w:t xml:space="preserve"> </w:t>
            </w:r>
          </w:p>
        </w:tc>
      </w:tr>
    </w:tbl>
    <w:p w14:paraId="26C9A307" w14:textId="77777777" w:rsidR="00C55D85" w:rsidRPr="003047E5" w:rsidRDefault="00C55D85">
      <w:pPr>
        <w:rPr>
          <w:lang w:val="pt-BR"/>
        </w:rPr>
      </w:pPr>
    </w:p>
    <w:sectPr w:rsidR="00C55D85" w:rsidRPr="003047E5" w:rsidSect="00A0165A">
      <w:headerReference w:type="default" r:id="rId11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9D59" w14:textId="77777777" w:rsidR="008C6D37" w:rsidRDefault="008C6D37" w:rsidP="00F316AD">
      <w:r>
        <w:separator/>
      </w:r>
    </w:p>
  </w:endnote>
  <w:endnote w:type="continuationSeparator" w:id="0">
    <w:p w14:paraId="1BDBCCD0" w14:textId="77777777" w:rsidR="008C6D37" w:rsidRDefault="008C6D3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1092" w14:textId="77777777" w:rsidR="008C6D37" w:rsidRDefault="008C6D37" w:rsidP="00F316AD">
      <w:r>
        <w:separator/>
      </w:r>
    </w:p>
  </w:footnote>
  <w:footnote w:type="continuationSeparator" w:id="0">
    <w:p w14:paraId="1D323D85" w14:textId="77777777" w:rsidR="008C6D37" w:rsidRDefault="008C6D3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F571" w14:textId="77777777" w:rsidR="00F316AD" w:rsidRPr="001700F2" w:rsidRDefault="00F316AD">
    <w:pPr>
      <w:pStyle w:val="Cabealho"/>
    </w:pPr>
    <w:r w:rsidRPr="001700F2">
      <w:rPr>
        <w:rFonts w:ascii="Times New Roman" w:eastAsia="Times New Roman" w:hAnsi="Times New Roman" w:cs="Times New Roman"/>
        <w:noProof/>
        <w:lang w:val="pt-BR"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34F2DB" wp14:editId="6B55A967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tâ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2D258" id="Retângulo 7" o:spid="_x0000_s1026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" fillcolor="#1cade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6ACC"/>
    <w:multiLevelType w:val="hybridMultilevel"/>
    <w:tmpl w:val="D1D208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E05299"/>
    <w:multiLevelType w:val="hybridMultilevel"/>
    <w:tmpl w:val="129E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85067">
    <w:abstractNumId w:val="1"/>
  </w:num>
  <w:num w:numId="2" w16cid:durableId="86960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PersonalInformation/>
  <w:removeDateAndTime/>
  <w:doNotDisplayPageBoundaries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o:colormenu v:ext="edit" fillcolor="none [66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37"/>
    <w:rsid w:val="001700F2"/>
    <w:rsid w:val="001871FF"/>
    <w:rsid w:val="001F4150"/>
    <w:rsid w:val="0029715D"/>
    <w:rsid w:val="003047E5"/>
    <w:rsid w:val="003E3062"/>
    <w:rsid w:val="0040233B"/>
    <w:rsid w:val="004A6CCF"/>
    <w:rsid w:val="004D0355"/>
    <w:rsid w:val="004E6224"/>
    <w:rsid w:val="00527549"/>
    <w:rsid w:val="00584448"/>
    <w:rsid w:val="00596938"/>
    <w:rsid w:val="005D2581"/>
    <w:rsid w:val="00617740"/>
    <w:rsid w:val="006C60E6"/>
    <w:rsid w:val="007F6A57"/>
    <w:rsid w:val="0089710E"/>
    <w:rsid w:val="008C6D37"/>
    <w:rsid w:val="009B65DE"/>
    <w:rsid w:val="00A0165A"/>
    <w:rsid w:val="00A74E15"/>
    <w:rsid w:val="00B26302"/>
    <w:rsid w:val="00C00282"/>
    <w:rsid w:val="00C55D85"/>
    <w:rsid w:val="00CD50FD"/>
    <w:rsid w:val="00D00FF2"/>
    <w:rsid w:val="00D20DA9"/>
    <w:rsid w:val="00D26A79"/>
    <w:rsid w:val="00DD5C35"/>
    <w:rsid w:val="00E12AA6"/>
    <w:rsid w:val="00EA03EF"/>
    <w:rsid w:val="00F316AD"/>
    <w:rsid w:val="00F3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2"/>
    </o:shapelayout>
  </w:shapeDefaults>
  <w:decimalSymbol w:val=","/>
  <w:listSeparator w:val=";"/>
  <w14:docId w14:val="43DD9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har"/>
    <w:uiPriority w:val="9"/>
    <w:qFormat/>
    <w:rsid w:val="0040233B"/>
    <w:pPr>
      <w:outlineLvl w:val="1"/>
    </w:pPr>
    <w:rPr>
      <w:rFonts w:cs="Times New Roman (Body CS)"/>
      <w:color w:val="1CADE4" w:themeColor="accent1"/>
      <w:spacing w:val="80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584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5844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20DA9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20DA9"/>
    <w:rPr>
      <w:color w:val="000000" w:themeColor="text1"/>
    </w:rPr>
  </w:style>
  <w:style w:type="table" w:styleId="Tabelacomgrade">
    <w:name w:val="Table Grid"/>
    <w:basedOn w:val="Tabe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1CADE4" w:themeColor="accent1"/>
      <w:spacing w:val="80"/>
      <w:sz w:val="52"/>
    </w:rPr>
  </w:style>
  <w:style w:type="character" w:customStyle="1" w:styleId="TtuloChar">
    <w:name w:val="Título Char"/>
    <w:basedOn w:val="Fontepargpadro"/>
    <w:link w:val="Ttulo"/>
    <w:rsid w:val="00D20DA9"/>
    <w:rPr>
      <w:rFonts w:cs="Times New Roman (Body CS)"/>
      <w:color w:val="1CADE4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har"/>
    <w:uiPriority w:val="1"/>
    <w:qFormat/>
    <w:rsid w:val="0029715D"/>
    <w:pPr>
      <w:spacing w:before="120" w:after="120"/>
      <w:jc w:val="center"/>
    </w:pPr>
    <w:rPr>
      <w:rFonts w:cs="Times New Roman (Body CS)"/>
      <w:color w:val="1CADE4" w:themeColor="accent1"/>
      <w:spacing w:val="80"/>
    </w:rPr>
  </w:style>
  <w:style w:type="character" w:customStyle="1" w:styleId="SubttuloChar">
    <w:name w:val="Subtítulo Char"/>
    <w:basedOn w:val="Fontepargpadro"/>
    <w:link w:val="Subttulo"/>
    <w:uiPriority w:val="1"/>
    <w:rsid w:val="0029715D"/>
    <w:rPr>
      <w:rFonts w:cs="Times New Roman (Body CS)"/>
      <w:color w:val="1CADE4" w:themeColor="accent1"/>
      <w:spacing w:val="80"/>
    </w:rPr>
  </w:style>
  <w:style w:type="character" w:customStyle="1" w:styleId="Ttulo1Char">
    <w:name w:val="Título 1 Char"/>
    <w:basedOn w:val="Fontepargpadro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1F4150"/>
    <w:rPr>
      <w:rFonts w:cs="Times New Roman (Body CS)"/>
      <w:color w:val="1CADE4" w:themeColor="accent1"/>
      <w:spacing w:val="80"/>
    </w:rPr>
  </w:style>
  <w:style w:type="paragraph" w:customStyle="1" w:styleId="TextoPequeno">
    <w:name w:val="TextoPequen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oEspaoReservado">
    <w:name w:val="Placeholder Text"/>
    <w:basedOn w:val="Fontepargpadro"/>
    <w:uiPriority w:val="99"/>
    <w:semiHidden/>
    <w:rsid w:val="00D20DA9"/>
    <w:rPr>
      <w:color w:val="808080"/>
    </w:rPr>
  </w:style>
  <w:style w:type="character" w:customStyle="1" w:styleId="Destacar">
    <w:name w:val="Destacar"/>
    <w:basedOn w:val="Fontepargpadro"/>
    <w:uiPriority w:val="1"/>
    <w:qFormat/>
    <w:rsid w:val="00D26A79"/>
    <w:rPr>
      <w:color w:val="2683C6" w:themeColor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4448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448"/>
    <w:rPr>
      <w:rFonts w:asciiTheme="majorHAnsi" w:eastAsiaTheme="majorEastAsia" w:hAnsiTheme="majorHAnsi" w:cstheme="majorBidi"/>
      <w:i/>
      <w:iCs/>
      <w:color w:val="1481A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jcar\AppData\Roaming\Microsoft\Templates\Curr&#237;culo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1A268516BE4FA9A7EA16291897B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42864D-7B14-4C60-8DA7-694173F18702}"/>
      </w:docPartPr>
      <w:docPartBody>
        <w:p w:rsidR="00095BE6" w:rsidRDefault="009E2880" w:rsidP="009E2880">
          <w:pPr>
            <w:pStyle w:val="9C1A268516BE4FA9A7EA16291897B440"/>
          </w:pPr>
          <w:r w:rsidRPr="003047E5">
            <w:rPr>
              <w:lang w:bidi="pt-BR"/>
            </w:rPr>
            <w:t>OBJETIVO</w:t>
          </w:r>
        </w:p>
      </w:docPartBody>
    </w:docPart>
    <w:docPart>
      <w:docPartPr>
        <w:name w:val="811186BB5E744ED0801553E068A3B9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C8AC51-A757-4744-A3BC-0E87F73FB6B3}"/>
      </w:docPartPr>
      <w:docPartBody>
        <w:p w:rsidR="00095BE6" w:rsidRDefault="009E2880" w:rsidP="009E2880">
          <w:pPr>
            <w:pStyle w:val="811186BB5E744ED0801553E068A3B93F"/>
          </w:pPr>
          <w:r w:rsidRPr="003047E5">
            <w:rPr>
              <w:lang w:bidi="pt-BR"/>
            </w:rPr>
            <w:t>FORMAÇÃO</w:t>
          </w:r>
        </w:p>
      </w:docPartBody>
    </w:docPart>
    <w:docPart>
      <w:docPartPr>
        <w:name w:val="E5CCE41A8AD343C7AAC38EECD32F87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73BD74-1D7D-4404-8119-B638568BE013}"/>
      </w:docPartPr>
      <w:docPartBody>
        <w:p w:rsidR="00095BE6" w:rsidRDefault="009E2880" w:rsidP="009E2880">
          <w:pPr>
            <w:pStyle w:val="E5CCE41A8AD343C7AAC38EECD32F872A"/>
          </w:pPr>
          <w:r w:rsidRPr="003047E5">
            <w:rPr>
              <w:rStyle w:val="Destacar"/>
              <w:lang w:bidi="pt-BR"/>
            </w:rPr>
            <w:t>—</w:t>
          </w:r>
        </w:p>
      </w:docPartBody>
    </w:docPart>
    <w:docPart>
      <w:docPartPr>
        <w:name w:val="A7C49BF739154571976AA032B04582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B32772-0176-4F06-BA3A-3E4FBC035B40}"/>
      </w:docPartPr>
      <w:docPartBody>
        <w:p w:rsidR="00095BE6" w:rsidRDefault="009E2880" w:rsidP="009E2880">
          <w:pPr>
            <w:pStyle w:val="A7C49BF739154571976AA032B0458298"/>
          </w:pPr>
          <w:r w:rsidRPr="003047E5">
            <w:rPr>
              <w:lang w:bidi="pt-BR"/>
            </w:rPr>
            <w:t>HABILIDADES PRINCIPAIS</w:t>
          </w:r>
        </w:p>
      </w:docPartBody>
    </w:docPart>
    <w:docPart>
      <w:docPartPr>
        <w:name w:val="BD025D1BE8D4463FA42E2695423681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5C0B4B-7ECC-45D6-A391-D7BD918604EE}"/>
      </w:docPartPr>
      <w:docPartBody>
        <w:p w:rsidR="00095BE6" w:rsidRDefault="009E2880" w:rsidP="009E2880">
          <w:pPr>
            <w:pStyle w:val="BD025D1BE8D4463FA42E2695423681CC"/>
          </w:pPr>
          <w:r w:rsidRPr="003047E5">
            <w:rPr>
              <w:rStyle w:val="Destacar"/>
              <w:lang w:bidi="pt-BR"/>
            </w:rPr>
            <w:t>—</w:t>
          </w:r>
        </w:p>
      </w:docPartBody>
    </w:docPart>
    <w:docPart>
      <w:docPartPr>
        <w:name w:val="A5FD69579D7F475AA044F9E94FC69D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EF5417-D954-4D73-8355-65F8D10E70A4}"/>
      </w:docPartPr>
      <w:docPartBody>
        <w:p w:rsidR="00095BE6" w:rsidRDefault="009E2880" w:rsidP="009E2880">
          <w:pPr>
            <w:pStyle w:val="A5FD69579D7F475AA044F9E94FC69D8B"/>
          </w:pPr>
          <w:r w:rsidRPr="003047E5">
            <w:rPr>
              <w:lang w:bidi="pt-BR"/>
            </w:rPr>
            <w:t>REFERÊNCIAS</w:t>
          </w:r>
        </w:p>
      </w:docPartBody>
    </w:docPart>
    <w:docPart>
      <w:docPartPr>
        <w:name w:val="B60A40CF76274C97976CF4624F4E26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03CBF2-0FE3-494C-B05B-E15FE4A76A01}"/>
      </w:docPartPr>
      <w:docPartBody>
        <w:p w:rsidR="00095BE6" w:rsidRDefault="009E2880" w:rsidP="009E2880">
          <w:pPr>
            <w:pStyle w:val="B60A40CF76274C97976CF4624F4E26A3"/>
          </w:pPr>
          <w:r w:rsidRPr="003047E5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80"/>
    <w:rsid w:val="0000440C"/>
    <w:rsid w:val="00095BE6"/>
    <w:rsid w:val="009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stacar">
    <w:name w:val="Destacar"/>
    <w:basedOn w:val="Fontepargpadro"/>
    <w:uiPriority w:val="1"/>
    <w:qFormat/>
    <w:rsid w:val="009E2880"/>
    <w:rPr>
      <w:color w:val="ED7D31" w:themeColor="accent2"/>
    </w:rPr>
  </w:style>
  <w:style w:type="paragraph" w:customStyle="1" w:styleId="9C1A268516BE4FA9A7EA16291897B440">
    <w:name w:val="9C1A268516BE4FA9A7EA16291897B440"/>
    <w:rsid w:val="009E2880"/>
  </w:style>
  <w:style w:type="paragraph" w:customStyle="1" w:styleId="811186BB5E744ED0801553E068A3B93F">
    <w:name w:val="811186BB5E744ED0801553E068A3B93F"/>
    <w:rsid w:val="009E2880"/>
  </w:style>
  <w:style w:type="paragraph" w:customStyle="1" w:styleId="E5CCE41A8AD343C7AAC38EECD32F872A">
    <w:name w:val="E5CCE41A8AD343C7AAC38EECD32F872A"/>
    <w:rsid w:val="009E2880"/>
  </w:style>
  <w:style w:type="paragraph" w:customStyle="1" w:styleId="A7C49BF739154571976AA032B0458298">
    <w:name w:val="A7C49BF739154571976AA032B0458298"/>
    <w:rsid w:val="009E2880"/>
  </w:style>
  <w:style w:type="paragraph" w:customStyle="1" w:styleId="BD025D1BE8D4463FA42E2695423681CC">
    <w:name w:val="BD025D1BE8D4463FA42E2695423681CC"/>
    <w:rsid w:val="009E2880"/>
  </w:style>
  <w:style w:type="paragraph" w:customStyle="1" w:styleId="A5FD69579D7F475AA044F9E94FC69D8B">
    <w:name w:val="A5FD69579D7F475AA044F9E94FC69D8B"/>
    <w:rsid w:val="009E2880"/>
  </w:style>
  <w:style w:type="paragraph" w:customStyle="1" w:styleId="B60A40CF76274C97976CF4624F4E26A3">
    <w:name w:val="B60A40CF76274C97976CF4624F4E26A3"/>
    <w:rsid w:val="009E2880"/>
  </w:style>
  <w:style w:type="character" w:styleId="TextodoEspaoReservado">
    <w:name w:val="Placeholder Text"/>
    <w:basedOn w:val="Fontepargpadro"/>
    <w:uiPriority w:val="99"/>
    <w:semiHidden/>
    <w:rsid w:val="000044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ixo-relev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minimalista.dotx</Template>
  <TotalTime>0</TotalTime>
  <Pages>2</Pages>
  <Words>222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2023-03-01T20:04:00Z</dcterms:created>
  <dcterms:modified xsi:type="dcterms:W3CDTF">2023-06-18T23:42:00Z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